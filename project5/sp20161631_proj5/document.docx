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47A8" w:rsidRDefault="003B47A8">
      <w:pPr>
        <w:jc w:val="right"/>
        <w:rPr>
          <w:rFonts w:ascii="HY헤드라인M" w:eastAsia="HY헤드라인M"/>
          <w:sz w:val="32"/>
          <w:lang w:eastAsia="ko-KR"/>
        </w:rPr>
      </w:pPr>
    </w:p>
    <w:p w:rsidR="003B47A8" w:rsidRDefault="003B47A8">
      <w:pPr>
        <w:jc w:val="right"/>
        <w:rPr>
          <w:rFonts w:ascii="HY헤드라인M" w:eastAsia="HY헤드라인M"/>
          <w:sz w:val="32"/>
          <w:lang w:eastAsia="ko-KR"/>
        </w:rPr>
      </w:pPr>
    </w:p>
    <w:p w:rsidR="003B47A8" w:rsidRDefault="003B47A8">
      <w:pPr>
        <w:jc w:val="right"/>
        <w:rPr>
          <w:rFonts w:ascii="HY헤드라인M" w:eastAsia="HY헤드라인M"/>
          <w:sz w:val="32"/>
          <w:lang w:eastAsia="ko-KR"/>
        </w:rPr>
      </w:pPr>
    </w:p>
    <w:p w:rsidR="003B47A8" w:rsidRDefault="003B47A8">
      <w:pPr>
        <w:jc w:val="right"/>
        <w:rPr>
          <w:rFonts w:ascii="HY헤드라인M" w:eastAsia="HY헤드라인M"/>
          <w:sz w:val="32"/>
          <w:lang w:eastAsia="ko-KR"/>
        </w:rPr>
      </w:pPr>
    </w:p>
    <w:p w:rsidR="003B47A8" w:rsidRDefault="003B47A8">
      <w:pPr>
        <w:jc w:val="right"/>
        <w:rPr>
          <w:rFonts w:ascii="HY헤드라인M" w:eastAsia="HY헤드라인M"/>
          <w:sz w:val="32"/>
          <w:lang w:eastAsia="ko-KR"/>
        </w:rPr>
      </w:pPr>
    </w:p>
    <w:p w:rsidR="003B47A8" w:rsidRDefault="003B47A8">
      <w:pPr>
        <w:jc w:val="right"/>
        <w:rPr>
          <w:rFonts w:ascii="HY헤드라인M" w:eastAsia="HY헤드라인M"/>
          <w:sz w:val="32"/>
          <w:lang w:eastAsia="ko-KR"/>
        </w:rPr>
      </w:pPr>
    </w:p>
    <w:p w:rsidR="003B47A8" w:rsidRDefault="003B47A8">
      <w:pPr>
        <w:jc w:val="right"/>
        <w:rPr>
          <w:rFonts w:ascii="HY헤드라인M" w:eastAsia="HY헤드라인M"/>
          <w:sz w:val="32"/>
          <w:lang w:eastAsia="ko-KR"/>
        </w:rPr>
      </w:pPr>
    </w:p>
    <w:p w:rsidR="003B47A8" w:rsidRDefault="003B47A8">
      <w:pPr>
        <w:jc w:val="right"/>
        <w:rPr>
          <w:rFonts w:ascii="HY헤드라인M" w:eastAsia="HY헤드라인M"/>
          <w:sz w:val="32"/>
          <w:lang w:eastAsia="ko-KR"/>
        </w:rPr>
      </w:pPr>
    </w:p>
    <w:p w:rsidR="003B47A8" w:rsidRPr="00530B24" w:rsidRDefault="00720BC0">
      <w:pPr>
        <w:jc w:val="right"/>
        <w:rPr>
          <w:rFonts w:ascii="HY헤드라인M" w:eastAsia="HY헤드라인M"/>
          <w:sz w:val="48"/>
          <w:szCs w:val="48"/>
          <w:lang w:eastAsia="ko-KR"/>
        </w:rPr>
      </w:pPr>
      <w:r>
        <w:rPr>
          <w:rFonts w:ascii="HY헤드라인M" w:eastAsia="HY헤드라인M" w:hint="eastAsia"/>
          <w:sz w:val="32"/>
          <w:lang w:eastAsia="ko-KR"/>
        </w:rPr>
        <w:t xml:space="preserve"> </w:t>
      </w:r>
      <w:r w:rsidRPr="00530B24">
        <w:rPr>
          <w:rFonts w:ascii="HY헤드라인M" w:eastAsia="HY헤드라인M" w:hint="eastAsia"/>
          <w:sz w:val="48"/>
          <w:szCs w:val="48"/>
          <w:lang w:eastAsia="ko-KR"/>
        </w:rPr>
        <w:t>과목 명</w:t>
      </w:r>
      <w:r w:rsidR="003B47A8" w:rsidRPr="00530B24">
        <w:rPr>
          <w:rFonts w:ascii="HY헤드라인M" w:eastAsia="HY헤드라인M"/>
          <w:sz w:val="48"/>
          <w:szCs w:val="48"/>
          <w:lang w:eastAsia="ko-KR"/>
        </w:rPr>
        <w:t xml:space="preserve">: </w:t>
      </w:r>
      <w:r w:rsidR="00BB1898">
        <w:rPr>
          <w:rFonts w:ascii="HY헤드라인M" w:eastAsia="HY헤드라인M" w:hint="eastAsia"/>
          <w:sz w:val="48"/>
          <w:szCs w:val="48"/>
          <w:lang w:eastAsia="ko-KR"/>
        </w:rPr>
        <w:t>시스템프로그래밍</w:t>
      </w:r>
    </w:p>
    <w:p w:rsidR="00530B24" w:rsidRPr="00530B24" w:rsidRDefault="00530B24">
      <w:pPr>
        <w:jc w:val="right"/>
        <w:rPr>
          <w:rFonts w:ascii="HY헤드라인M" w:eastAsia="HY헤드라인M"/>
          <w:sz w:val="24"/>
          <w:szCs w:val="24"/>
          <w:lang w:eastAsia="ko-KR"/>
        </w:rPr>
      </w:pPr>
      <w:r w:rsidRPr="00530B24">
        <w:rPr>
          <w:rFonts w:ascii="HY헤드라인M" w:eastAsia="HY헤드라인M" w:hint="eastAsia"/>
          <w:sz w:val="24"/>
          <w:szCs w:val="24"/>
          <w:lang w:eastAsia="ko-KR"/>
        </w:rPr>
        <w:t xml:space="preserve">담당 교수 명: </w:t>
      </w:r>
      <w:r w:rsidR="00DF52BE">
        <w:rPr>
          <w:rFonts w:ascii="HY헤드라인M" w:eastAsia="HY헤드라인M" w:hint="eastAsia"/>
          <w:sz w:val="24"/>
          <w:szCs w:val="24"/>
          <w:lang w:eastAsia="ko-KR"/>
        </w:rPr>
        <w:t>소 정 민</w:t>
      </w:r>
    </w:p>
    <w:p w:rsidR="003B47A8" w:rsidRDefault="00CE7811">
      <w:pPr>
        <w:pStyle w:val="a7"/>
        <w:spacing w:before="240"/>
        <w:jc w:val="right"/>
        <w:rPr>
          <w:rFonts w:ascii="돋움체" w:hAnsi="돋움체"/>
          <w:sz w:val="48"/>
          <w:lang w:eastAsia="ko-KR"/>
        </w:rPr>
      </w:pPr>
      <w:r>
        <w:rPr>
          <w:rFonts w:ascii="돋움체" w:hAnsi="돋움체" w:hint="eastAsia"/>
          <w:sz w:val="48"/>
          <w:lang w:eastAsia="ko-KR"/>
        </w:rPr>
        <w:t>&lt;&lt;</w:t>
      </w:r>
      <w:r w:rsidR="00720BC0">
        <w:rPr>
          <w:rFonts w:ascii="돋움체" w:hAnsi="돋움체" w:hint="eastAsia"/>
          <w:sz w:val="48"/>
          <w:lang w:eastAsia="ko-KR"/>
        </w:rPr>
        <w:t xml:space="preserve">Assignment </w:t>
      </w:r>
      <w:r w:rsidR="00362479">
        <w:rPr>
          <w:rFonts w:ascii="돋움체" w:hAnsi="돋움체"/>
          <w:sz w:val="48"/>
          <w:lang w:eastAsia="ko-KR"/>
        </w:rPr>
        <w:t>5</w:t>
      </w:r>
      <w:r>
        <w:rPr>
          <w:rFonts w:ascii="돋움체" w:hAnsi="돋움체" w:hint="eastAsia"/>
          <w:sz w:val="48"/>
          <w:lang w:eastAsia="ko-KR"/>
        </w:rPr>
        <w:t>&gt;&gt;</w:t>
      </w:r>
    </w:p>
    <w:p w:rsidR="003B47A8" w:rsidRDefault="003B47A8">
      <w:pPr>
        <w:pStyle w:val="a7"/>
        <w:spacing w:before="240"/>
        <w:jc w:val="right"/>
        <w:rPr>
          <w:b/>
          <w:sz w:val="48"/>
          <w:lang w:eastAsia="ko-KR"/>
        </w:rPr>
      </w:pPr>
    </w:p>
    <w:p w:rsidR="003B47A8" w:rsidRDefault="003B47A8">
      <w:pPr>
        <w:pStyle w:val="a7"/>
        <w:spacing w:before="240"/>
        <w:jc w:val="right"/>
        <w:rPr>
          <w:b/>
          <w:sz w:val="48"/>
          <w:lang w:eastAsia="ko-KR"/>
        </w:rPr>
      </w:pPr>
    </w:p>
    <w:p w:rsidR="00530B24" w:rsidRDefault="00530B24">
      <w:pPr>
        <w:pStyle w:val="a7"/>
        <w:spacing w:before="240"/>
        <w:jc w:val="right"/>
        <w:rPr>
          <w:b/>
          <w:sz w:val="48"/>
          <w:lang w:eastAsia="ko-KR"/>
        </w:rPr>
      </w:pPr>
    </w:p>
    <w:p w:rsidR="00530B24" w:rsidRDefault="00530B24">
      <w:pPr>
        <w:pStyle w:val="a7"/>
        <w:spacing w:before="240"/>
        <w:jc w:val="right"/>
        <w:rPr>
          <w:b/>
          <w:sz w:val="48"/>
          <w:lang w:eastAsia="ko-KR"/>
        </w:rPr>
      </w:pPr>
    </w:p>
    <w:p w:rsidR="003B47A8" w:rsidRDefault="003B47A8">
      <w:pPr>
        <w:pStyle w:val="a7"/>
        <w:spacing w:before="240"/>
        <w:jc w:val="right"/>
        <w:rPr>
          <w:b/>
          <w:sz w:val="48"/>
          <w:lang w:eastAsia="ko-KR"/>
        </w:rPr>
      </w:pPr>
      <w:r>
        <w:rPr>
          <w:rFonts w:hint="eastAsia"/>
          <w:b/>
          <w:sz w:val="48"/>
          <w:lang w:eastAsia="ko-KR"/>
        </w:rPr>
        <w:t>서강대학교</w:t>
      </w:r>
      <w:r>
        <w:rPr>
          <w:rFonts w:hint="eastAsia"/>
          <w:b/>
          <w:sz w:val="48"/>
          <w:lang w:eastAsia="ko-KR"/>
        </w:rPr>
        <w:t xml:space="preserve"> </w:t>
      </w:r>
      <w:r>
        <w:rPr>
          <w:rFonts w:hint="eastAsia"/>
          <w:b/>
          <w:sz w:val="48"/>
          <w:lang w:eastAsia="ko-KR"/>
        </w:rPr>
        <w:t>컴퓨터</w:t>
      </w:r>
      <w:r w:rsidR="009539C3">
        <w:rPr>
          <w:rFonts w:hint="eastAsia"/>
          <w:b/>
          <w:sz w:val="48"/>
          <w:lang w:eastAsia="ko-KR"/>
        </w:rPr>
        <w:t>공</w:t>
      </w:r>
      <w:r>
        <w:rPr>
          <w:rFonts w:hint="eastAsia"/>
          <w:b/>
          <w:sz w:val="48"/>
          <w:lang w:eastAsia="ko-KR"/>
        </w:rPr>
        <w:t>학과</w:t>
      </w:r>
    </w:p>
    <w:p w:rsidR="003B47A8" w:rsidRDefault="00CE7811">
      <w:pPr>
        <w:pStyle w:val="a7"/>
        <w:spacing w:before="240"/>
        <w:jc w:val="right"/>
        <w:rPr>
          <w:b/>
          <w:sz w:val="48"/>
          <w:lang w:eastAsia="ko-KR"/>
        </w:rPr>
      </w:pPr>
      <w:r>
        <w:rPr>
          <w:rFonts w:hint="eastAsia"/>
          <w:b/>
          <w:sz w:val="48"/>
          <w:lang w:eastAsia="ko-KR"/>
        </w:rPr>
        <w:t>[</w:t>
      </w:r>
      <w:r w:rsidR="001241AA">
        <w:rPr>
          <w:rFonts w:hint="eastAsia"/>
          <w:b/>
          <w:sz w:val="48"/>
          <w:lang w:eastAsia="ko-KR"/>
        </w:rPr>
        <w:t>201</w:t>
      </w:r>
      <w:r w:rsidR="001241AA">
        <w:rPr>
          <w:b/>
          <w:sz w:val="48"/>
          <w:lang w:eastAsia="ko-KR"/>
        </w:rPr>
        <w:t>61631</w:t>
      </w:r>
      <w:r>
        <w:rPr>
          <w:rFonts w:hint="eastAsia"/>
          <w:b/>
          <w:sz w:val="48"/>
          <w:lang w:eastAsia="ko-KR"/>
        </w:rPr>
        <w:t>]</w:t>
      </w:r>
    </w:p>
    <w:p w:rsidR="003B47A8" w:rsidRDefault="00CE7811">
      <w:pPr>
        <w:pStyle w:val="a7"/>
        <w:spacing w:before="240"/>
        <w:jc w:val="right"/>
        <w:rPr>
          <w:b/>
          <w:sz w:val="48"/>
          <w:lang w:eastAsia="ko-KR"/>
        </w:rPr>
      </w:pPr>
      <w:r>
        <w:rPr>
          <w:rFonts w:hint="eastAsia"/>
          <w:b/>
          <w:sz w:val="48"/>
          <w:lang w:eastAsia="ko-KR"/>
        </w:rPr>
        <w:t>[</w:t>
      </w:r>
      <w:r w:rsidR="001241AA">
        <w:rPr>
          <w:rFonts w:hint="eastAsia"/>
          <w:b/>
          <w:sz w:val="48"/>
          <w:lang w:eastAsia="ko-KR"/>
        </w:rPr>
        <w:t>임동진</w:t>
      </w:r>
      <w:r>
        <w:rPr>
          <w:rFonts w:hint="eastAsia"/>
          <w:b/>
          <w:sz w:val="48"/>
          <w:lang w:eastAsia="ko-KR"/>
        </w:rPr>
        <w:t>]</w:t>
      </w:r>
    </w:p>
    <w:p w:rsidR="003B47A8" w:rsidRDefault="003B47A8">
      <w:pPr>
        <w:pStyle w:val="a8"/>
        <w:jc w:val="right"/>
        <w:rPr>
          <w:lang w:eastAsia="ko-KR"/>
        </w:rPr>
        <w:sectPr w:rsidR="003B47A8">
          <w:headerReference w:type="default" r:id="rId8"/>
          <w:footerReference w:type="even" r:id="rId9"/>
          <w:pgSz w:w="12240" w:h="15840" w:code="1"/>
          <w:pgMar w:top="1440" w:right="1440" w:bottom="1440" w:left="1440" w:header="720" w:footer="720" w:gutter="0"/>
          <w:cols w:space="720"/>
        </w:sectPr>
      </w:pPr>
    </w:p>
    <w:p w:rsidR="003B47A8" w:rsidRDefault="003B47A8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</w:t>
      </w:r>
    </w:p>
    <w:p w:rsidR="002351A6" w:rsidRDefault="003B47A8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0C67AF">
        <w:rPr>
          <w:sz w:val="24"/>
          <w:szCs w:val="24"/>
        </w:rPr>
        <w:fldChar w:fldCharType="begin"/>
      </w:r>
      <w:r w:rsidRPr="000C67AF">
        <w:rPr>
          <w:sz w:val="24"/>
          <w:szCs w:val="24"/>
          <w:lang w:eastAsia="ko-KR"/>
        </w:rPr>
        <w:instrText xml:space="preserve"> TOC \o "1-3" </w:instrText>
      </w:r>
      <w:r w:rsidRPr="000C67AF">
        <w:rPr>
          <w:sz w:val="24"/>
          <w:szCs w:val="24"/>
        </w:rPr>
        <w:fldChar w:fldCharType="separate"/>
      </w:r>
      <w:r w:rsidR="002351A6">
        <w:rPr>
          <w:noProof/>
          <w:lang w:eastAsia="ko-KR"/>
        </w:rPr>
        <w:t>1.</w:t>
      </w:r>
      <w:r w:rsidR="002351A6"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 w:rsidR="002351A6">
        <w:rPr>
          <w:noProof/>
          <w:lang w:eastAsia="ko-KR"/>
        </w:rPr>
        <w:t>프로그램</w:t>
      </w:r>
      <w:r w:rsidR="002351A6">
        <w:rPr>
          <w:noProof/>
          <w:lang w:eastAsia="ko-KR"/>
        </w:rPr>
        <w:t xml:space="preserve"> </w:t>
      </w:r>
      <w:r w:rsidR="002351A6">
        <w:rPr>
          <w:noProof/>
          <w:lang w:eastAsia="ko-KR"/>
        </w:rPr>
        <w:t>개요</w:t>
      </w:r>
      <w:r w:rsidR="002351A6">
        <w:rPr>
          <w:noProof/>
          <w:lang w:eastAsia="ko-KR"/>
        </w:rPr>
        <w:tab/>
      </w:r>
      <w:r w:rsidR="002351A6">
        <w:rPr>
          <w:noProof/>
        </w:rPr>
        <w:fldChar w:fldCharType="begin"/>
      </w:r>
      <w:r w:rsidR="002351A6">
        <w:rPr>
          <w:noProof/>
          <w:lang w:eastAsia="ko-KR"/>
        </w:rPr>
        <w:instrText xml:space="preserve"> PAGEREF _Toc10562760 \h </w:instrText>
      </w:r>
      <w:r w:rsidR="002351A6">
        <w:rPr>
          <w:noProof/>
        </w:rPr>
      </w:r>
      <w:r w:rsidR="002351A6">
        <w:rPr>
          <w:noProof/>
        </w:rPr>
        <w:fldChar w:fldCharType="separate"/>
      </w:r>
      <w:r w:rsidR="002351A6">
        <w:rPr>
          <w:noProof/>
          <w:lang w:eastAsia="ko-KR"/>
        </w:rPr>
        <w:t>3</w:t>
      </w:r>
      <w:r w:rsidR="002351A6">
        <w:rPr>
          <w:noProof/>
        </w:rPr>
        <w:fldChar w:fldCharType="end"/>
      </w:r>
    </w:p>
    <w:p w:rsidR="002351A6" w:rsidRDefault="002351A6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>
        <w:rPr>
          <w:noProof/>
          <w:lang w:eastAsia="ko-KR"/>
        </w:rPr>
        <w:t>2.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프로그램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설명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_Toc10562761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:rsidR="002351A6" w:rsidRDefault="002351A6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>
        <w:rPr>
          <w:noProof/>
          <w:lang w:eastAsia="ko-KR"/>
        </w:rPr>
        <w:t>2.1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모델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다이어그램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_Toc10562762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:rsidR="002351A6" w:rsidRDefault="002351A6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>
        <w:rPr>
          <w:noProof/>
          <w:lang w:eastAsia="ko-KR"/>
        </w:rPr>
        <w:t>2.2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문제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설명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_Toc10562763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4</w:t>
      </w:r>
      <w:r>
        <w:rPr>
          <w:noProof/>
        </w:rPr>
        <w:fldChar w:fldCharType="end"/>
      </w:r>
    </w:p>
    <w:p w:rsidR="002351A6" w:rsidRDefault="002351A6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2E72D7">
        <w:rPr>
          <w:bCs/>
          <w:noProof/>
          <w:lang w:eastAsia="ko-KR"/>
        </w:rPr>
        <w:t>3.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 w:rsidRPr="002E72D7">
        <w:rPr>
          <w:bCs/>
          <w:noProof/>
          <w:lang w:eastAsia="ko-KR"/>
        </w:rPr>
        <w:t>모듈</w:t>
      </w:r>
      <w:r w:rsidRPr="002E72D7">
        <w:rPr>
          <w:bCs/>
          <w:noProof/>
          <w:lang w:eastAsia="ko-KR"/>
        </w:rPr>
        <w:t xml:space="preserve"> </w:t>
      </w:r>
      <w:r w:rsidRPr="002E72D7">
        <w:rPr>
          <w:bCs/>
          <w:noProof/>
          <w:lang w:eastAsia="ko-KR"/>
        </w:rPr>
        <w:t>정의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_Toc10562764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4</w:t>
      </w:r>
      <w:r>
        <w:rPr>
          <w:noProof/>
        </w:rPr>
        <w:fldChar w:fldCharType="end"/>
      </w:r>
    </w:p>
    <w:p w:rsidR="002351A6" w:rsidRDefault="002351A6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2E72D7">
        <w:rPr>
          <w:bCs/>
          <w:noProof/>
          <w:lang w:eastAsia="ko-KR"/>
        </w:rPr>
        <w:t>3.1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 w:rsidRPr="002E72D7">
        <w:rPr>
          <w:bCs/>
          <w:noProof/>
          <w:lang w:eastAsia="ko-KR"/>
        </w:rPr>
        <w:t>모델</w:t>
      </w:r>
      <w:r w:rsidRPr="002E72D7">
        <w:rPr>
          <w:bCs/>
          <w:noProof/>
          <w:lang w:eastAsia="ko-KR"/>
        </w:rPr>
        <w:t xml:space="preserve"> </w:t>
      </w:r>
      <w:r w:rsidRPr="002E72D7">
        <w:rPr>
          <w:bCs/>
          <w:noProof/>
          <w:lang w:eastAsia="ko-KR"/>
        </w:rPr>
        <w:t>및</w:t>
      </w:r>
      <w:r w:rsidRPr="002E72D7">
        <w:rPr>
          <w:bCs/>
          <w:noProof/>
          <w:lang w:eastAsia="ko-KR"/>
        </w:rPr>
        <w:t xml:space="preserve"> </w:t>
      </w:r>
      <w:r w:rsidRPr="002E72D7">
        <w:rPr>
          <w:bCs/>
          <w:noProof/>
          <w:lang w:eastAsia="ko-KR"/>
        </w:rPr>
        <w:t>파라미터</w:t>
      </w:r>
      <w:r w:rsidRPr="002E72D7">
        <w:rPr>
          <w:bCs/>
          <w:noProof/>
          <w:lang w:eastAsia="ko-KR"/>
        </w:rPr>
        <w:t xml:space="preserve">, </w:t>
      </w:r>
      <w:r w:rsidRPr="002E72D7">
        <w:rPr>
          <w:bCs/>
          <w:noProof/>
          <w:lang w:eastAsia="ko-KR"/>
        </w:rPr>
        <w:t>콜백</w:t>
      </w:r>
      <w:r w:rsidRPr="002E72D7">
        <w:rPr>
          <w:bCs/>
          <w:noProof/>
          <w:lang w:eastAsia="ko-KR"/>
        </w:rPr>
        <w:t xml:space="preserve"> </w:t>
      </w:r>
      <w:r w:rsidRPr="002E72D7">
        <w:rPr>
          <w:bCs/>
          <w:noProof/>
          <w:lang w:eastAsia="ko-KR"/>
        </w:rPr>
        <w:t>등</w:t>
      </w:r>
      <w:r w:rsidRPr="002E72D7">
        <w:rPr>
          <w:bCs/>
          <w:noProof/>
          <w:lang w:eastAsia="ko-KR"/>
        </w:rPr>
        <w:t xml:space="preserve"> </w:t>
      </w:r>
      <w:r w:rsidRPr="002E72D7">
        <w:rPr>
          <w:bCs/>
          <w:noProof/>
          <w:lang w:eastAsia="ko-KR"/>
        </w:rPr>
        <w:t>설명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_Toc10562765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4</w:t>
      </w:r>
      <w:r>
        <w:rPr>
          <w:noProof/>
        </w:rPr>
        <w:fldChar w:fldCharType="end"/>
      </w:r>
    </w:p>
    <w:p w:rsidR="002351A6" w:rsidRDefault="002351A6">
      <w:pPr>
        <w:pStyle w:val="30"/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2E72D7">
        <w:rPr>
          <w:iCs/>
          <w:noProof/>
          <w:lang w:eastAsia="ko-KR"/>
        </w:rPr>
        <w:t>3.1.1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파라미터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및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콜백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설정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화면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_Toc10562766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4</w:t>
      </w:r>
      <w:r>
        <w:rPr>
          <w:noProof/>
        </w:rPr>
        <w:fldChar w:fldCharType="end"/>
      </w:r>
    </w:p>
    <w:p w:rsidR="002351A6" w:rsidRDefault="002351A6">
      <w:pPr>
        <w:pStyle w:val="30"/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2E72D7">
        <w:rPr>
          <w:iCs/>
          <w:noProof/>
          <w:lang w:eastAsia="ko-KR"/>
        </w:rPr>
        <w:t>3.1.2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콜백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_Toc10562767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2351A6" w:rsidRDefault="002351A6">
      <w:pPr>
        <w:pStyle w:val="30"/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2E72D7">
        <w:rPr>
          <w:iCs/>
          <w:noProof/>
          <w:lang w:eastAsia="ko-KR"/>
        </w:rPr>
        <w:t>3.1.3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Learning_Rate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_Toc10562768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2351A6" w:rsidRDefault="002351A6">
      <w:pPr>
        <w:pStyle w:val="30"/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2E72D7">
        <w:rPr>
          <w:iCs/>
          <w:noProof/>
          <w:lang w:eastAsia="ko-KR"/>
        </w:rPr>
        <w:t>3.1.4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Epoch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_Toc10562769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2351A6" w:rsidRDefault="002351A6">
      <w:pPr>
        <w:pStyle w:val="30"/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2E72D7">
        <w:rPr>
          <w:iCs/>
          <w:noProof/>
          <w:lang w:eastAsia="ko-KR"/>
        </w:rPr>
        <w:t>3.1.5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Batch 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_Toc10562770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2351A6" w:rsidRDefault="002351A6">
      <w:pPr>
        <w:pStyle w:val="30"/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2E72D7">
        <w:rPr>
          <w:iCs/>
          <w:noProof/>
          <w:lang w:eastAsia="ko-KR"/>
        </w:rPr>
        <w:t>3.1.6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모델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설명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_Toc10562771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2351A6" w:rsidRDefault="002351A6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2E72D7">
        <w:rPr>
          <w:bCs/>
          <w:noProof/>
          <w:lang w:eastAsia="ko-KR"/>
        </w:rPr>
        <w:t>3.2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 w:rsidRPr="002E72D7">
        <w:rPr>
          <w:bCs/>
          <w:noProof/>
          <w:lang w:eastAsia="ko-KR"/>
        </w:rPr>
        <w:t>구현</w:t>
      </w:r>
      <w:r w:rsidRPr="002E72D7">
        <w:rPr>
          <w:bCs/>
          <w:noProof/>
          <w:lang w:eastAsia="ko-KR"/>
        </w:rPr>
        <w:t xml:space="preserve"> </w:t>
      </w:r>
      <w:r w:rsidRPr="002E72D7">
        <w:rPr>
          <w:bCs/>
          <w:noProof/>
          <w:lang w:eastAsia="ko-KR"/>
        </w:rPr>
        <w:t>결과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_Toc10562772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2351A6" w:rsidRDefault="002351A6">
      <w:pPr>
        <w:pStyle w:val="30"/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2E72D7">
        <w:rPr>
          <w:iCs/>
          <w:noProof/>
          <w:lang w:eastAsia="ko-KR"/>
        </w:rPr>
        <w:t>3.2.1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Test Accuracy and Test Loss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_Toc10562773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2351A6" w:rsidRDefault="002351A6">
      <w:pPr>
        <w:pStyle w:val="30"/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2E72D7">
        <w:rPr>
          <w:iCs/>
          <w:noProof/>
          <w:lang w:eastAsia="ko-KR"/>
        </w:rPr>
        <w:t>3.2.2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Prediction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_Toc10562774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2351A6" w:rsidRDefault="002351A6">
      <w:pPr>
        <w:pStyle w:val="30"/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2E72D7">
        <w:rPr>
          <w:iCs/>
          <w:noProof/>
          <w:lang w:eastAsia="ko-KR"/>
        </w:rPr>
        <w:t>3.2.3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Heatmap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_Toc10562775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2351A6" w:rsidRDefault="002351A6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2E72D7">
        <w:rPr>
          <w:bCs/>
          <w:noProof/>
          <w:lang w:eastAsia="ko-KR"/>
        </w:rPr>
        <w:t>4.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 w:rsidRPr="002E72D7">
        <w:rPr>
          <w:bCs/>
          <w:noProof/>
          <w:lang w:eastAsia="ko-KR"/>
        </w:rPr>
        <w:t>전역</w:t>
      </w:r>
      <w:r w:rsidRPr="002E72D7">
        <w:rPr>
          <w:bCs/>
          <w:noProof/>
          <w:lang w:eastAsia="ko-KR"/>
        </w:rPr>
        <w:t xml:space="preserve"> </w:t>
      </w:r>
      <w:r w:rsidRPr="002E72D7">
        <w:rPr>
          <w:bCs/>
          <w:noProof/>
          <w:lang w:eastAsia="ko-KR"/>
        </w:rPr>
        <w:t>변수</w:t>
      </w:r>
      <w:r w:rsidRPr="002E72D7">
        <w:rPr>
          <w:bCs/>
          <w:noProof/>
          <w:lang w:eastAsia="ko-KR"/>
        </w:rPr>
        <w:t xml:space="preserve"> </w:t>
      </w:r>
      <w:r w:rsidRPr="002E72D7">
        <w:rPr>
          <w:bCs/>
          <w:noProof/>
          <w:lang w:eastAsia="ko-KR"/>
        </w:rPr>
        <w:t>정의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_Toc10562776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2351A6" w:rsidRDefault="002351A6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>
        <w:rPr>
          <w:noProof/>
          <w:lang w:eastAsia="ko-KR"/>
        </w:rPr>
        <w:t>5.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코드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_Toc10562777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3B47A8" w:rsidRDefault="003B47A8">
      <w:pPr>
        <w:pStyle w:val="a4"/>
        <w:rPr>
          <w:lang w:eastAsia="ko-KR"/>
        </w:rPr>
      </w:pPr>
      <w:r w:rsidRPr="000C67AF">
        <w:rPr>
          <w:sz w:val="24"/>
          <w:szCs w:val="24"/>
        </w:rPr>
        <w:fldChar w:fldCharType="end"/>
      </w:r>
      <w:r>
        <w:rPr>
          <w:lang w:eastAsia="ko-KR"/>
        </w:rPr>
        <w:br w:type="page"/>
      </w:r>
      <w:r>
        <w:rPr>
          <w:rFonts w:hint="eastAsia"/>
          <w:lang w:eastAsia="ko-KR"/>
        </w:rPr>
        <w:lastRenderedPageBreak/>
        <w:t xml:space="preserve"> </w:t>
      </w:r>
    </w:p>
    <w:p w:rsidR="00BB1898" w:rsidRPr="001241AA" w:rsidRDefault="001241AA" w:rsidP="00BB1898">
      <w:pPr>
        <w:pStyle w:val="1"/>
        <w:rPr>
          <w:sz w:val="28"/>
          <w:szCs w:val="28"/>
          <w:lang w:eastAsia="ko-KR"/>
        </w:rPr>
      </w:pPr>
      <w:bookmarkStart w:id="0" w:name="_Toc10562760"/>
      <w:r>
        <w:rPr>
          <w:rFonts w:hint="eastAsia"/>
          <w:sz w:val="28"/>
          <w:szCs w:val="28"/>
          <w:lang w:eastAsia="ko-KR"/>
        </w:rPr>
        <w:t>프로</w:t>
      </w:r>
      <w:r w:rsidR="006857BC">
        <w:rPr>
          <w:rFonts w:hint="eastAsia"/>
          <w:sz w:val="28"/>
          <w:szCs w:val="28"/>
          <w:lang w:eastAsia="ko-KR"/>
        </w:rPr>
        <w:t>그램</w:t>
      </w:r>
      <w:r w:rsidR="00CE7811" w:rsidRPr="00D6407C">
        <w:rPr>
          <w:rFonts w:hint="eastAsia"/>
          <w:sz w:val="28"/>
          <w:szCs w:val="28"/>
          <w:lang w:eastAsia="ko-KR"/>
        </w:rPr>
        <w:t xml:space="preserve"> </w:t>
      </w:r>
      <w:r w:rsidR="00CE7811" w:rsidRPr="00D6407C">
        <w:rPr>
          <w:rFonts w:hint="eastAsia"/>
          <w:sz w:val="28"/>
          <w:szCs w:val="28"/>
          <w:lang w:eastAsia="ko-KR"/>
        </w:rPr>
        <w:t>개요</w:t>
      </w:r>
      <w:bookmarkEnd w:id="0"/>
    </w:p>
    <w:p w:rsidR="0053484A" w:rsidRPr="008A3EF4" w:rsidRDefault="008A3EF4" w:rsidP="008A3EF4">
      <w:pPr>
        <w:ind w:left="720"/>
        <w:rPr>
          <w:sz w:val="24"/>
          <w:szCs w:val="24"/>
          <w:lang w:eastAsia="ko-KR"/>
        </w:rPr>
      </w:pPr>
      <w:r>
        <w:rPr>
          <w:rFonts w:hint="eastAsia"/>
          <w:sz w:val="24"/>
          <w:szCs w:val="24"/>
          <w:lang w:eastAsia="ko-KR"/>
        </w:rPr>
        <w:t>파이썬의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머신러닝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라이브러리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sz w:val="24"/>
          <w:szCs w:val="24"/>
          <w:lang w:eastAsia="ko-KR"/>
        </w:rPr>
        <w:t>Keras</w:t>
      </w:r>
      <w:r>
        <w:rPr>
          <w:rFonts w:hint="eastAsia"/>
          <w:sz w:val="24"/>
          <w:szCs w:val="24"/>
          <w:lang w:eastAsia="ko-KR"/>
        </w:rPr>
        <w:t>를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이용하여</w:t>
      </w:r>
      <w:r>
        <w:rPr>
          <w:rFonts w:hint="eastAsia"/>
          <w:sz w:val="24"/>
          <w:szCs w:val="24"/>
          <w:lang w:eastAsia="ko-KR"/>
        </w:rPr>
        <w:t xml:space="preserve">  </w:t>
      </w:r>
      <w:r>
        <w:rPr>
          <w:sz w:val="24"/>
          <w:szCs w:val="24"/>
          <w:lang w:eastAsia="ko-KR"/>
        </w:rPr>
        <w:t>Accuracy</w:t>
      </w:r>
      <w:r>
        <w:rPr>
          <w:rFonts w:hint="eastAsia"/>
          <w:sz w:val="24"/>
          <w:szCs w:val="24"/>
          <w:lang w:eastAsia="ko-KR"/>
        </w:rPr>
        <w:t>가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sz w:val="24"/>
          <w:szCs w:val="24"/>
          <w:lang w:eastAsia="ko-KR"/>
        </w:rPr>
        <w:t xml:space="preserve">75% </w:t>
      </w:r>
      <w:r>
        <w:rPr>
          <w:rFonts w:hint="eastAsia"/>
          <w:sz w:val="24"/>
          <w:szCs w:val="24"/>
          <w:lang w:eastAsia="ko-KR"/>
        </w:rPr>
        <w:t>이상인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sz w:val="24"/>
          <w:szCs w:val="24"/>
          <w:lang w:eastAsia="ko-KR"/>
        </w:rPr>
        <w:t>CIFAR-10 dataset classification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sz w:val="24"/>
          <w:szCs w:val="24"/>
          <w:lang w:eastAsia="ko-KR"/>
        </w:rPr>
        <w:t xml:space="preserve">model </w:t>
      </w:r>
      <w:r>
        <w:rPr>
          <w:rFonts w:hint="eastAsia"/>
          <w:sz w:val="24"/>
          <w:szCs w:val="24"/>
          <w:lang w:eastAsia="ko-KR"/>
        </w:rPr>
        <w:t>을</w:t>
      </w:r>
      <w:r>
        <w:rPr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구현하고</w:t>
      </w:r>
      <w:r>
        <w:rPr>
          <w:rFonts w:hint="eastAsia"/>
          <w:sz w:val="24"/>
          <w:szCs w:val="24"/>
          <w:lang w:eastAsia="ko-KR"/>
        </w:rPr>
        <w:t>,</w:t>
      </w:r>
      <w:r>
        <w:rPr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머신러닝과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클라우드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서비스에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대한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이해를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높인다</w:t>
      </w:r>
      <w:r>
        <w:rPr>
          <w:rFonts w:hint="eastAsia"/>
          <w:sz w:val="24"/>
          <w:szCs w:val="24"/>
          <w:lang w:eastAsia="ko-KR"/>
        </w:rPr>
        <w:t>.</w:t>
      </w:r>
    </w:p>
    <w:p w:rsidR="006857BC" w:rsidRPr="00D6407C" w:rsidRDefault="006857BC" w:rsidP="00A42703">
      <w:pPr>
        <w:pStyle w:val="1"/>
        <w:rPr>
          <w:sz w:val="28"/>
          <w:szCs w:val="28"/>
        </w:rPr>
      </w:pPr>
      <w:bookmarkStart w:id="1" w:name="OLE_LINK4"/>
      <w:bookmarkStart w:id="2" w:name="_Toc10562761"/>
      <w:r>
        <w:rPr>
          <w:rFonts w:hint="eastAsia"/>
          <w:sz w:val="28"/>
          <w:szCs w:val="28"/>
          <w:lang w:eastAsia="ko-KR"/>
        </w:rPr>
        <w:t>프로그램</w:t>
      </w:r>
      <w:r>
        <w:rPr>
          <w:rFonts w:hint="eastAsia"/>
          <w:sz w:val="28"/>
          <w:szCs w:val="28"/>
          <w:lang w:eastAsia="ko-KR"/>
        </w:rPr>
        <w:t xml:space="preserve"> </w:t>
      </w:r>
      <w:r w:rsidRPr="00D6407C">
        <w:rPr>
          <w:rFonts w:hint="eastAsia"/>
          <w:sz w:val="28"/>
          <w:szCs w:val="28"/>
          <w:lang w:eastAsia="ko-KR"/>
        </w:rPr>
        <w:t>설명</w:t>
      </w:r>
      <w:bookmarkEnd w:id="2"/>
    </w:p>
    <w:p w:rsidR="00084126" w:rsidRPr="00084126" w:rsidRDefault="003513AE" w:rsidP="002E552B">
      <w:pPr>
        <w:pStyle w:val="2"/>
      </w:pPr>
      <w:bookmarkStart w:id="3" w:name="_Toc10562762"/>
      <w:bookmarkEnd w:id="1"/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</w:t>
      </w:r>
      <w:bookmarkEnd w:id="3"/>
    </w:p>
    <w:p w:rsidR="00B76261" w:rsidRDefault="00B76261" w:rsidP="007C0612">
      <w:pPr>
        <w:rPr>
          <w:noProof/>
          <w:lang w:eastAsia="ko-KR"/>
        </w:rPr>
      </w:pPr>
    </w:p>
    <w:p w:rsidR="007C0612" w:rsidRDefault="007C0612" w:rsidP="007C0612">
      <w:pPr>
        <w:jc w:val="center"/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E485ACA" wp14:editId="08CFC0BE">
            <wp:extent cx="812560" cy="5658678"/>
            <wp:effectExtent l="0" t="0" r="63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odel (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312" cy="583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612" w:rsidRDefault="007C0612" w:rsidP="007C0612">
      <w:pPr>
        <w:rPr>
          <w:noProof/>
          <w:lang w:eastAsia="ko-KR"/>
        </w:rPr>
      </w:pPr>
    </w:p>
    <w:p w:rsidR="007C0612" w:rsidRDefault="007C0612" w:rsidP="007C0612">
      <w:pPr>
        <w:rPr>
          <w:lang w:eastAsia="ko-KR"/>
        </w:rPr>
      </w:pPr>
    </w:p>
    <w:p w:rsidR="003513AE" w:rsidRPr="00084126" w:rsidRDefault="003513AE" w:rsidP="003513AE">
      <w:pPr>
        <w:pStyle w:val="2"/>
      </w:pPr>
      <w:bookmarkStart w:id="4" w:name="_Toc10562763"/>
      <w:r>
        <w:rPr>
          <w:rFonts w:hint="eastAsia"/>
          <w:lang w:eastAsia="ko-KR"/>
        </w:rPr>
        <w:t>문제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bookmarkEnd w:id="4"/>
    </w:p>
    <w:p w:rsidR="003513AE" w:rsidRDefault="003513AE" w:rsidP="003513AE"/>
    <w:p w:rsidR="00392F56" w:rsidRDefault="00392F56" w:rsidP="003513AE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IFAR-10 dataset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Classification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문제이다</w:t>
      </w:r>
      <w:r>
        <w:rPr>
          <w:rFonts w:hint="eastAsia"/>
          <w:lang w:eastAsia="ko-KR"/>
        </w:rPr>
        <w:t>.</w:t>
      </w:r>
    </w:p>
    <w:p w:rsidR="00392F56" w:rsidRDefault="00392F56" w:rsidP="003513AE">
      <w:pPr>
        <w:rPr>
          <w:lang w:eastAsia="ko-KR"/>
        </w:rPr>
      </w:pPr>
      <w:r>
        <w:rPr>
          <w:lang w:eastAsia="ko-KR"/>
        </w:rPr>
        <w:t>CIFAR-10 dataset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60000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32x32 </w:t>
      </w:r>
      <w:r>
        <w:rPr>
          <w:rFonts w:hint="eastAsia"/>
          <w:lang w:eastAsia="ko-KR"/>
        </w:rPr>
        <w:t>형태의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이루어져있으며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이미지는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가지의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</w:t>
      </w:r>
      <w:r>
        <w:rPr>
          <w:rFonts w:hint="eastAsia"/>
          <w:lang w:eastAsia="ko-KR"/>
        </w:rPr>
        <w:t>(</w:t>
      </w:r>
      <w:r>
        <w:rPr>
          <w:lang w:eastAsia="ko-KR"/>
        </w:rPr>
        <w:t>class)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60000</w:t>
      </w:r>
      <w:r>
        <w:rPr>
          <w:rFonts w:hint="eastAsia"/>
          <w:lang w:eastAsia="ko-KR"/>
        </w:rPr>
        <w:t>개중에서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50000</w:t>
      </w:r>
      <w:r>
        <w:rPr>
          <w:rFonts w:hint="eastAsia"/>
          <w:lang w:eastAsia="ko-KR"/>
        </w:rPr>
        <w:t>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training set </w:t>
      </w:r>
      <w:r>
        <w:rPr>
          <w:rFonts w:hint="eastAsia"/>
          <w:lang w:eastAsia="ko-KR"/>
        </w:rPr>
        <w:t>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10000</w:t>
      </w:r>
      <w:r>
        <w:rPr>
          <w:rFonts w:hint="eastAsia"/>
          <w:lang w:eastAsia="ko-KR"/>
        </w:rPr>
        <w:t>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test set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:rsidR="00392F56" w:rsidRDefault="00392F56" w:rsidP="003513AE">
      <w:pPr>
        <w:rPr>
          <w:lang w:eastAsia="ko-KR"/>
        </w:rPr>
      </w:pPr>
    </w:p>
    <w:p w:rsidR="00392F56" w:rsidRDefault="00392F56" w:rsidP="003513AE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들어왔을때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class 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Evaluation </w:t>
      </w:r>
      <w:r>
        <w:rPr>
          <w:rFonts w:hint="eastAsia"/>
          <w:lang w:eastAsia="ko-KR"/>
        </w:rPr>
        <w:t>하기위해서는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Training Set </w:t>
      </w:r>
      <w:r>
        <w:rPr>
          <w:rFonts w:hint="eastAsia"/>
          <w:lang w:eastAsia="ko-KR"/>
        </w:rPr>
        <w:t>으로</w:t>
      </w:r>
      <w:r w:rsidR="00961B50">
        <w:rPr>
          <w:lang w:eastAsia="ko-KR"/>
        </w:rPr>
        <w:t xml:space="preserve"> </w:t>
      </w:r>
      <w:r w:rsidR="00961B50"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Test</w:t>
      </w:r>
      <w:r w:rsidR="00961B50">
        <w:rPr>
          <w:lang w:eastAsia="ko-KR"/>
        </w:rPr>
        <w:t xml:space="preserve"> Set </w:t>
      </w:r>
      <w:r w:rsidR="00961B50">
        <w:rPr>
          <w:rFonts w:hint="eastAsia"/>
          <w:lang w:eastAsia="ko-KR"/>
        </w:rPr>
        <w:t>으로</w:t>
      </w:r>
      <w:r w:rsidR="00961B50">
        <w:rPr>
          <w:rFonts w:hint="eastAsia"/>
          <w:lang w:eastAsia="ko-KR"/>
        </w:rPr>
        <w:t xml:space="preserve"> </w:t>
      </w:r>
      <w:r w:rsidR="00961B50">
        <w:rPr>
          <w:rFonts w:hint="eastAsia"/>
          <w:lang w:eastAsia="ko-KR"/>
        </w:rPr>
        <w:t>모델을</w:t>
      </w:r>
      <w:r w:rsidR="00961B50">
        <w:rPr>
          <w:rFonts w:hint="eastAsia"/>
          <w:lang w:eastAsia="ko-KR"/>
        </w:rPr>
        <w:t xml:space="preserve"> </w:t>
      </w:r>
      <w:r w:rsidR="00961B50">
        <w:rPr>
          <w:rFonts w:hint="eastAsia"/>
          <w:lang w:eastAsia="ko-KR"/>
        </w:rPr>
        <w:t>평가하여</w:t>
      </w:r>
      <w:r w:rsidR="00961B50">
        <w:rPr>
          <w:rFonts w:hint="eastAsia"/>
          <w:lang w:eastAsia="ko-KR"/>
        </w:rPr>
        <w:t xml:space="preserve"> </w:t>
      </w:r>
      <w:r w:rsidR="00961B50">
        <w:rPr>
          <w:rFonts w:hint="eastAsia"/>
          <w:lang w:eastAsia="ko-KR"/>
        </w:rPr>
        <w:t>정확도를</w:t>
      </w:r>
      <w:r w:rsidR="00961B50">
        <w:rPr>
          <w:rFonts w:hint="eastAsia"/>
          <w:lang w:eastAsia="ko-KR"/>
        </w:rPr>
        <w:t xml:space="preserve"> </w:t>
      </w:r>
      <w:r w:rsidR="00961B50">
        <w:rPr>
          <w:rFonts w:hint="eastAsia"/>
          <w:lang w:eastAsia="ko-KR"/>
        </w:rPr>
        <w:t>측정한다</w:t>
      </w:r>
      <w:r w:rsidR="00961B50">
        <w:rPr>
          <w:rFonts w:hint="eastAsia"/>
          <w:lang w:eastAsia="ko-KR"/>
        </w:rPr>
        <w:t>.</w:t>
      </w:r>
      <w:r w:rsidR="00961B50">
        <w:rPr>
          <w:lang w:eastAsia="ko-KR"/>
        </w:rPr>
        <w:t xml:space="preserve"> </w:t>
      </w:r>
      <w:r w:rsidR="00961B50">
        <w:rPr>
          <w:rFonts w:hint="eastAsia"/>
          <w:lang w:eastAsia="ko-KR"/>
        </w:rPr>
        <w:t>그리고</w:t>
      </w:r>
      <w:r w:rsidR="00961B50">
        <w:rPr>
          <w:rFonts w:hint="eastAsia"/>
          <w:lang w:eastAsia="ko-KR"/>
        </w:rPr>
        <w:t xml:space="preserve"> </w:t>
      </w:r>
      <w:r w:rsidR="005412A9">
        <w:rPr>
          <w:lang w:eastAsia="ko-KR"/>
        </w:rPr>
        <w:t>75%</w:t>
      </w:r>
      <w:r w:rsidR="005412A9">
        <w:rPr>
          <w:rFonts w:hint="eastAsia"/>
          <w:lang w:eastAsia="ko-KR"/>
        </w:rPr>
        <w:t xml:space="preserve"> </w:t>
      </w:r>
      <w:r w:rsidR="005412A9">
        <w:rPr>
          <w:rFonts w:hint="eastAsia"/>
          <w:lang w:eastAsia="ko-KR"/>
        </w:rPr>
        <w:t>이상의</w:t>
      </w:r>
      <w:r w:rsidR="005412A9">
        <w:rPr>
          <w:rFonts w:hint="eastAsia"/>
          <w:lang w:eastAsia="ko-KR"/>
        </w:rPr>
        <w:t xml:space="preserve"> </w:t>
      </w:r>
      <w:r w:rsidR="005412A9">
        <w:rPr>
          <w:rFonts w:hint="eastAsia"/>
          <w:lang w:eastAsia="ko-KR"/>
        </w:rPr>
        <w:t>정확도를</w:t>
      </w:r>
      <w:r w:rsidR="005412A9">
        <w:rPr>
          <w:rFonts w:hint="eastAsia"/>
          <w:lang w:eastAsia="ko-KR"/>
        </w:rPr>
        <w:t xml:space="preserve"> </w:t>
      </w:r>
      <w:r w:rsidR="005412A9">
        <w:rPr>
          <w:rFonts w:hint="eastAsia"/>
          <w:lang w:eastAsia="ko-KR"/>
        </w:rPr>
        <w:t>내는</w:t>
      </w:r>
      <w:r w:rsidR="005412A9">
        <w:rPr>
          <w:rFonts w:hint="eastAsia"/>
          <w:lang w:eastAsia="ko-KR"/>
        </w:rPr>
        <w:t xml:space="preserve"> </w:t>
      </w:r>
      <w:r w:rsidR="005412A9">
        <w:rPr>
          <w:rFonts w:hint="eastAsia"/>
          <w:lang w:eastAsia="ko-KR"/>
        </w:rPr>
        <w:t>것이</w:t>
      </w:r>
      <w:r w:rsidR="005412A9">
        <w:rPr>
          <w:rFonts w:hint="eastAsia"/>
          <w:lang w:eastAsia="ko-KR"/>
        </w:rPr>
        <w:t xml:space="preserve"> </w:t>
      </w:r>
      <w:r w:rsidR="005412A9">
        <w:rPr>
          <w:rFonts w:hint="eastAsia"/>
          <w:lang w:eastAsia="ko-KR"/>
        </w:rPr>
        <w:t>조건이다</w:t>
      </w:r>
      <w:r w:rsidR="005412A9">
        <w:rPr>
          <w:rFonts w:hint="eastAsia"/>
          <w:lang w:eastAsia="ko-KR"/>
        </w:rPr>
        <w:t>.</w:t>
      </w:r>
    </w:p>
    <w:p w:rsidR="00A11637" w:rsidRDefault="00A11637" w:rsidP="003513AE">
      <w:pPr>
        <w:rPr>
          <w:lang w:eastAsia="ko-KR"/>
        </w:rPr>
      </w:pPr>
    </w:p>
    <w:p w:rsidR="003B47A8" w:rsidRPr="00D6407C" w:rsidRDefault="00084126" w:rsidP="00D6407C">
      <w:pPr>
        <w:pStyle w:val="1"/>
        <w:rPr>
          <w:bCs/>
          <w:sz w:val="28"/>
          <w:lang w:eastAsia="ko-KR"/>
        </w:rPr>
      </w:pPr>
      <w:bookmarkStart w:id="5" w:name="_Toc10562764"/>
      <w:r w:rsidRPr="00D6407C">
        <w:rPr>
          <w:rFonts w:hint="eastAsia"/>
          <w:bCs/>
          <w:sz w:val="28"/>
          <w:lang w:eastAsia="ko-KR"/>
        </w:rPr>
        <w:t>모듈</w:t>
      </w:r>
      <w:r w:rsidRPr="00D6407C">
        <w:rPr>
          <w:rFonts w:hint="eastAsia"/>
          <w:bCs/>
          <w:sz w:val="28"/>
          <w:lang w:eastAsia="ko-KR"/>
        </w:rPr>
        <w:t xml:space="preserve"> </w:t>
      </w:r>
      <w:r w:rsidRPr="00D6407C">
        <w:rPr>
          <w:rFonts w:hint="eastAsia"/>
          <w:bCs/>
          <w:sz w:val="28"/>
          <w:lang w:eastAsia="ko-KR"/>
        </w:rPr>
        <w:t>정의</w:t>
      </w:r>
      <w:bookmarkEnd w:id="5"/>
    </w:p>
    <w:p w:rsidR="00D46C7F" w:rsidRDefault="00902D1F" w:rsidP="00D46C7F">
      <w:pPr>
        <w:pStyle w:val="2"/>
        <w:rPr>
          <w:bCs/>
          <w:sz w:val="24"/>
          <w:lang w:eastAsia="ko-KR"/>
        </w:rPr>
      </w:pPr>
      <w:bookmarkStart w:id="6" w:name="_Toc10562765"/>
      <w:r>
        <w:rPr>
          <w:rFonts w:hint="eastAsia"/>
          <w:bCs/>
          <w:sz w:val="24"/>
          <w:lang w:eastAsia="ko-KR"/>
        </w:rPr>
        <w:t>모델</w:t>
      </w:r>
      <w:r w:rsidR="00C5766E">
        <w:rPr>
          <w:rFonts w:hint="eastAsia"/>
          <w:bCs/>
          <w:sz w:val="24"/>
          <w:lang w:eastAsia="ko-KR"/>
        </w:rPr>
        <w:t xml:space="preserve"> </w:t>
      </w:r>
      <w:r w:rsidR="00C5766E">
        <w:rPr>
          <w:rFonts w:hint="eastAsia"/>
          <w:bCs/>
          <w:sz w:val="24"/>
          <w:lang w:eastAsia="ko-KR"/>
        </w:rPr>
        <w:t>및</w:t>
      </w:r>
      <w:r w:rsidR="00C5766E">
        <w:rPr>
          <w:rFonts w:hint="eastAsia"/>
          <w:bCs/>
          <w:sz w:val="24"/>
          <w:lang w:eastAsia="ko-KR"/>
        </w:rPr>
        <w:t xml:space="preserve"> </w:t>
      </w:r>
      <w:r w:rsidR="00C5766E">
        <w:rPr>
          <w:rFonts w:hint="eastAsia"/>
          <w:bCs/>
          <w:sz w:val="24"/>
          <w:lang w:eastAsia="ko-KR"/>
        </w:rPr>
        <w:t>파라미터</w:t>
      </w:r>
      <w:r w:rsidR="00C5766E">
        <w:rPr>
          <w:rFonts w:hint="eastAsia"/>
          <w:bCs/>
          <w:sz w:val="24"/>
          <w:lang w:eastAsia="ko-KR"/>
        </w:rPr>
        <w:t>,</w:t>
      </w:r>
      <w:r w:rsidR="00C5766E">
        <w:rPr>
          <w:bCs/>
          <w:sz w:val="24"/>
          <w:lang w:eastAsia="ko-KR"/>
        </w:rPr>
        <w:t xml:space="preserve"> </w:t>
      </w:r>
      <w:r w:rsidR="00C5766E">
        <w:rPr>
          <w:rFonts w:hint="eastAsia"/>
          <w:bCs/>
          <w:sz w:val="24"/>
          <w:lang w:eastAsia="ko-KR"/>
        </w:rPr>
        <w:t>콜백</w:t>
      </w:r>
      <w:r w:rsidR="00C5766E">
        <w:rPr>
          <w:rFonts w:hint="eastAsia"/>
          <w:bCs/>
          <w:sz w:val="24"/>
          <w:lang w:eastAsia="ko-KR"/>
        </w:rPr>
        <w:t xml:space="preserve"> </w:t>
      </w:r>
      <w:r w:rsidR="00C5766E">
        <w:rPr>
          <w:rFonts w:hint="eastAsia"/>
          <w:bCs/>
          <w:sz w:val="24"/>
          <w:lang w:eastAsia="ko-KR"/>
        </w:rPr>
        <w:t>등</w:t>
      </w:r>
      <w:r w:rsidR="00C5766E">
        <w:rPr>
          <w:rFonts w:hint="eastAsia"/>
          <w:bCs/>
          <w:sz w:val="24"/>
          <w:lang w:eastAsia="ko-KR"/>
        </w:rPr>
        <w:t xml:space="preserve"> </w:t>
      </w:r>
      <w:r w:rsidR="009F7F30">
        <w:rPr>
          <w:rFonts w:hint="eastAsia"/>
          <w:bCs/>
          <w:sz w:val="24"/>
          <w:lang w:eastAsia="ko-KR"/>
        </w:rPr>
        <w:t>설명</w:t>
      </w:r>
      <w:bookmarkEnd w:id="6"/>
    </w:p>
    <w:p w:rsidR="009F7F30" w:rsidRPr="009F7F30" w:rsidRDefault="009F7F30" w:rsidP="009F7F30">
      <w:pPr>
        <w:pStyle w:val="3"/>
        <w:rPr>
          <w:lang w:eastAsia="ko-KR"/>
        </w:rPr>
      </w:pPr>
      <w:bookmarkStart w:id="7" w:name="_Toc10562766"/>
      <w:r>
        <w:rPr>
          <w:rFonts w:hint="eastAsia"/>
          <w:lang w:eastAsia="ko-KR"/>
        </w:rPr>
        <w:t>파라미터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콜백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bookmarkEnd w:id="7"/>
    </w:p>
    <w:p w:rsidR="00932735" w:rsidRDefault="00932735" w:rsidP="00932735">
      <w:pPr>
        <w:rPr>
          <w:lang w:eastAsia="ko-KR"/>
        </w:rPr>
      </w:pPr>
      <w:r w:rsidRPr="00932735">
        <w:rPr>
          <w:noProof/>
          <w:lang w:eastAsia="ko-KR"/>
        </w:rPr>
        <w:drawing>
          <wp:inline distT="0" distB="0" distL="0" distR="0" wp14:anchorId="36FD1B02" wp14:editId="2437890C">
            <wp:extent cx="3392776" cy="3690731"/>
            <wp:effectExtent l="0" t="0" r="0" b="508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9695" cy="37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F30" w:rsidRDefault="009F7F30" w:rsidP="009F7F30">
      <w:pPr>
        <w:pStyle w:val="af7"/>
        <w:numPr>
          <w:ilvl w:val="0"/>
          <w:numId w:val="28"/>
        </w:numPr>
        <w:ind w:leftChars="0"/>
        <w:rPr>
          <w:lang w:eastAsia="ko-KR"/>
        </w:rPr>
      </w:pPr>
      <w:r>
        <w:rPr>
          <w:lang w:eastAsia="ko-KR"/>
        </w:rPr>
        <w:t xml:space="preserve">Epochs : 200 </w:t>
      </w:r>
      <w:r>
        <w:rPr>
          <w:rFonts w:hint="eastAsia"/>
          <w:lang w:eastAsia="ko-KR"/>
        </w:rPr>
        <w:t>이하</w:t>
      </w:r>
    </w:p>
    <w:p w:rsidR="009F7F30" w:rsidRDefault="009F7F30" w:rsidP="00932735">
      <w:pPr>
        <w:rPr>
          <w:lang w:eastAsia="ko-KR"/>
        </w:rPr>
      </w:pPr>
    </w:p>
    <w:p w:rsidR="009F7F30" w:rsidRDefault="009F7F30" w:rsidP="009F7F30">
      <w:pPr>
        <w:pStyle w:val="af7"/>
        <w:numPr>
          <w:ilvl w:val="0"/>
          <w:numId w:val="2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earning_Rate : 0.001</w:t>
      </w:r>
    </w:p>
    <w:p w:rsidR="009F7F30" w:rsidRDefault="009F7F30" w:rsidP="00932735">
      <w:pPr>
        <w:rPr>
          <w:lang w:eastAsia="ko-KR"/>
        </w:rPr>
      </w:pPr>
    </w:p>
    <w:p w:rsidR="009F7F30" w:rsidRDefault="009F7F30" w:rsidP="009F7F30">
      <w:pPr>
        <w:pStyle w:val="af7"/>
        <w:numPr>
          <w:ilvl w:val="0"/>
          <w:numId w:val="28"/>
        </w:numPr>
        <w:ind w:leftChars="0"/>
        <w:rPr>
          <w:lang w:eastAsia="ko-KR"/>
        </w:rPr>
      </w:pPr>
      <w:r>
        <w:rPr>
          <w:lang w:eastAsia="ko-KR"/>
        </w:rPr>
        <w:t>Batch_size : 64</w:t>
      </w:r>
    </w:p>
    <w:p w:rsidR="009F7F30" w:rsidRDefault="009F7F30" w:rsidP="00932735">
      <w:pPr>
        <w:rPr>
          <w:lang w:eastAsia="ko-KR"/>
        </w:rPr>
      </w:pPr>
    </w:p>
    <w:p w:rsidR="009F7F30" w:rsidRDefault="009F7F30" w:rsidP="009F7F30">
      <w:pPr>
        <w:pStyle w:val="af7"/>
        <w:numPr>
          <w:ilvl w:val="0"/>
          <w:numId w:val="2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콜백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EarlyStopping, TensorBoard</w:t>
      </w:r>
      <w:r w:rsidR="00001A9A">
        <w:rPr>
          <w:lang w:eastAsia="ko-KR"/>
        </w:rPr>
        <w:t>Colab</w:t>
      </w:r>
    </w:p>
    <w:p w:rsidR="009F7F30" w:rsidRDefault="009F7F30" w:rsidP="009F7F30">
      <w:pPr>
        <w:pStyle w:val="af7"/>
        <w:rPr>
          <w:lang w:eastAsia="ko-KR"/>
        </w:rPr>
      </w:pPr>
    </w:p>
    <w:p w:rsidR="00001A9A" w:rsidRPr="009F7F30" w:rsidRDefault="00001A9A" w:rsidP="00001A9A">
      <w:pPr>
        <w:pStyle w:val="3"/>
        <w:rPr>
          <w:lang w:eastAsia="ko-KR"/>
        </w:rPr>
      </w:pPr>
      <w:bookmarkStart w:id="8" w:name="_Toc10562767"/>
      <w:r>
        <w:rPr>
          <w:rFonts w:hint="eastAsia"/>
          <w:lang w:eastAsia="ko-KR"/>
        </w:rPr>
        <w:lastRenderedPageBreak/>
        <w:t>콜백</w:t>
      </w:r>
      <w:bookmarkEnd w:id="8"/>
    </w:p>
    <w:p w:rsidR="009F7F30" w:rsidRDefault="009F7F30" w:rsidP="009F7F30">
      <w:pPr>
        <w:rPr>
          <w:lang w:eastAsia="ko-KR"/>
        </w:rPr>
      </w:pPr>
    </w:p>
    <w:p w:rsidR="00001A9A" w:rsidRDefault="00001A9A" w:rsidP="009F7F30">
      <w:pPr>
        <w:rPr>
          <w:lang w:eastAsia="ko-KR"/>
        </w:rPr>
      </w:pPr>
      <w:r>
        <w:rPr>
          <w:rFonts w:hint="eastAsia"/>
          <w:lang w:eastAsia="ko-KR"/>
        </w:rPr>
        <w:t>콜백은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Model.fit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할때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모니터링한다던지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learning rate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조정한다던지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학습을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001A9A" w:rsidRDefault="00001A9A" w:rsidP="009F7F30">
      <w:pPr>
        <w:rPr>
          <w:lang w:eastAsia="ko-KR"/>
        </w:rPr>
      </w:pPr>
    </w:p>
    <w:p w:rsidR="00001A9A" w:rsidRDefault="00001A9A" w:rsidP="009F7F30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콜백은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두가지이다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. </w:t>
      </w:r>
    </w:p>
    <w:p w:rsidR="00001A9A" w:rsidRDefault="00001A9A" w:rsidP="009F7F30">
      <w:pPr>
        <w:rPr>
          <w:lang w:eastAsia="ko-KR"/>
        </w:rPr>
      </w:pPr>
      <w:r>
        <w:rPr>
          <w:rFonts w:hint="eastAsia"/>
          <w:lang w:eastAsia="ko-KR"/>
        </w:rPr>
        <w:t>하나는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EarlyStopping</w:t>
      </w:r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콜백인데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 w:rsidRPr="00001A9A">
        <w:rPr>
          <w:lang w:eastAsia="ko-KR"/>
        </w:rPr>
        <w:t>keras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정식으로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제공해주는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콜백이다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001A9A" w:rsidRDefault="00001A9A" w:rsidP="009F7F30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arlyStopping(</w:t>
      </w:r>
      <w:r w:rsidRPr="00001A9A">
        <w:rPr>
          <w:lang w:eastAsia="ko-KR"/>
        </w:rPr>
        <w:t>patience</w:t>
      </w:r>
      <w:r>
        <w:rPr>
          <w:lang w:eastAsia="ko-KR"/>
        </w:rPr>
        <w:t xml:space="preserve"> = 50)</w:t>
      </w:r>
      <w:r>
        <w:rPr>
          <w:rFonts w:hint="eastAsia"/>
          <w:lang w:eastAsia="ko-KR"/>
        </w:rPr>
        <w:t>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epoch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증가할동안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Accuracy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001A9A" w:rsidRDefault="00001A9A" w:rsidP="009F7F30">
      <w:pPr>
        <w:rPr>
          <w:lang w:eastAsia="ko-KR"/>
        </w:rPr>
      </w:pPr>
      <w:r>
        <w:rPr>
          <w:rFonts w:hint="eastAsia"/>
          <w:lang w:eastAsia="ko-KR"/>
        </w:rPr>
        <w:t>하나는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TensorBoardColab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콜백이다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콜백은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</w:p>
    <w:p w:rsidR="00001A9A" w:rsidRPr="00001A9A" w:rsidRDefault="00001A9A" w:rsidP="009F7F30">
      <w:pPr>
        <w:rPr>
          <w:lang w:eastAsia="ko-KR"/>
        </w:rPr>
      </w:pPr>
      <w:r>
        <w:rPr>
          <w:lang w:eastAsia="ko-KR"/>
        </w:rPr>
        <w:t xml:space="preserve">Colab </w:t>
      </w:r>
      <w:r>
        <w:rPr>
          <w:rFonts w:hint="eastAsia"/>
          <w:lang w:eastAsia="ko-KR"/>
        </w:rPr>
        <w:t>환경에서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케라스로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TensorBoard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모니터링할수있도록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콜백이다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</w:p>
    <w:p w:rsidR="009F7F30" w:rsidRDefault="009F7F30" w:rsidP="009F7F30">
      <w:pPr>
        <w:rPr>
          <w:lang w:eastAsia="ko-KR"/>
        </w:rPr>
      </w:pPr>
    </w:p>
    <w:p w:rsidR="009F7F30" w:rsidRDefault="009F7F30" w:rsidP="009F7F30">
      <w:pPr>
        <w:pStyle w:val="3"/>
        <w:rPr>
          <w:lang w:eastAsia="ko-KR"/>
        </w:rPr>
      </w:pPr>
      <w:bookmarkStart w:id="9" w:name="_Toc10562768"/>
      <w:r>
        <w:rPr>
          <w:lang w:eastAsia="ko-KR"/>
        </w:rPr>
        <w:t>Learning_Rate</w:t>
      </w:r>
      <w:bookmarkEnd w:id="9"/>
    </w:p>
    <w:p w:rsidR="000E1148" w:rsidRDefault="000E1148" w:rsidP="009F7F30">
      <w:pPr>
        <w:rPr>
          <w:lang w:eastAsia="ko-KR"/>
        </w:rPr>
      </w:pPr>
    </w:p>
    <w:p w:rsidR="00A63105" w:rsidRDefault="00A63105" w:rsidP="009F7F30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earning_Rate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기울기가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줄어들는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어느정도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이동하겠는가를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값이다</w:t>
      </w:r>
      <w:r>
        <w:rPr>
          <w:rFonts w:hint="eastAsia"/>
          <w:lang w:eastAsia="ko-KR"/>
        </w:rPr>
        <w:t>.</w:t>
      </w:r>
    </w:p>
    <w:p w:rsidR="00A63105" w:rsidRDefault="00A63105" w:rsidP="009F7F30">
      <w:pPr>
        <w:rPr>
          <w:lang w:eastAsia="ko-KR"/>
        </w:rPr>
      </w:pPr>
    </w:p>
    <w:p w:rsidR="00FB2C8C" w:rsidRDefault="000071C4" w:rsidP="00FB2C8C">
      <w:pPr>
        <w:rPr>
          <w:lang w:eastAsia="ko-KR"/>
        </w:rPr>
      </w:pPr>
      <w:r>
        <w:rPr>
          <w:rFonts w:hint="eastAsia"/>
          <w:lang w:eastAsia="ko-KR"/>
        </w:rPr>
        <w:t>일반적</w:t>
      </w:r>
      <w:r w:rsidR="00FB2C8C">
        <w:rPr>
          <w:rFonts w:hint="eastAsia"/>
          <w:lang w:eastAsia="ko-KR"/>
        </w:rPr>
        <w:t>으로</w:t>
      </w:r>
      <w:r w:rsidR="00FB2C8C">
        <w:rPr>
          <w:rFonts w:hint="eastAsia"/>
          <w:lang w:eastAsia="ko-KR"/>
        </w:rPr>
        <w:t xml:space="preserve"> </w:t>
      </w:r>
      <w:r w:rsidR="00FB2C8C">
        <w:rPr>
          <w:lang w:eastAsia="ko-KR"/>
        </w:rPr>
        <w:t xml:space="preserve">Learning Rate </w:t>
      </w:r>
      <w:r w:rsidR="00FB2C8C">
        <w:rPr>
          <w:rFonts w:hint="eastAsia"/>
          <w:lang w:eastAsia="ko-KR"/>
        </w:rPr>
        <w:t>가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너무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크거나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작으면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학습이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잘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되지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않는다는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내용을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배웠었는데</w:t>
      </w:r>
      <w:r w:rsidR="00FB2C8C">
        <w:rPr>
          <w:rFonts w:hint="eastAsia"/>
          <w:lang w:eastAsia="ko-KR"/>
        </w:rPr>
        <w:t>,</w:t>
      </w:r>
      <w:r w:rsidR="00FB2C8C">
        <w:rPr>
          <w:lang w:eastAsia="ko-KR"/>
        </w:rPr>
        <w:t xml:space="preserve"> </w:t>
      </w:r>
    </w:p>
    <w:p w:rsidR="00FB2C8C" w:rsidRDefault="00FB2C8C" w:rsidP="00FB2C8C">
      <w:pPr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실질적으로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확인하였으며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적절한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FB2C8C" w:rsidRDefault="00FB2C8C" w:rsidP="009F7F30">
      <w:pPr>
        <w:rPr>
          <w:lang w:eastAsia="ko-KR"/>
        </w:rPr>
      </w:pPr>
    </w:p>
    <w:p w:rsidR="009F7F30" w:rsidRPr="00FB2C8C" w:rsidRDefault="009F7F30" w:rsidP="009F7F30">
      <w:pPr>
        <w:rPr>
          <w:lang w:eastAsia="ko-KR"/>
        </w:rPr>
      </w:pPr>
      <w:r>
        <w:rPr>
          <w:rFonts w:hint="eastAsia"/>
          <w:lang w:eastAsia="ko-KR"/>
        </w:rPr>
        <w:t>최종적으로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Learning_Rate</w:t>
      </w:r>
      <w:r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는</w:t>
      </w:r>
      <w:r w:rsidR="00FB2C8C">
        <w:rPr>
          <w:rFonts w:hint="eastAsia"/>
          <w:lang w:eastAsia="ko-KR"/>
        </w:rPr>
        <w:t xml:space="preserve"> </w:t>
      </w:r>
      <w:r>
        <w:rPr>
          <w:lang w:eastAsia="ko-KR"/>
        </w:rPr>
        <w:t>0.00</w:t>
      </w:r>
      <w:r w:rsidR="00FB2C8C">
        <w:rPr>
          <w:lang w:eastAsia="ko-KR"/>
        </w:rPr>
        <w:t>1</w:t>
      </w:r>
      <w:r w:rsidR="00FB2C8C">
        <w:rPr>
          <w:rFonts w:hint="eastAsia"/>
          <w:lang w:eastAsia="ko-KR"/>
        </w:rPr>
        <w:t>로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결정하였</w:t>
      </w:r>
      <w:r w:rsidR="00A63105">
        <w:rPr>
          <w:rFonts w:hint="eastAsia"/>
          <w:lang w:eastAsia="ko-KR"/>
        </w:rPr>
        <w:t>다</w:t>
      </w:r>
      <w:r w:rsidR="00A63105">
        <w:rPr>
          <w:rFonts w:hint="eastAsia"/>
          <w:lang w:eastAsia="ko-KR"/>
        </w:rPr>
        <w:t>.</w:t>
      </w:r>
    </w:p>
    <w:p w:rsidR="009F7F30" w:rsidRDefault="009F7F30" w:rsidP="009F7F30">
      <w:pPr>
        <w:rPr>
          <w:lang w:eastAsia="ko-KR"/>
        </w:rPr>
      </w:pPr>
    </w:p>
    <w:p w:rsidR="009F7F30" w:rsidRDefault="00A63105" w:rsidP="009F7F30">
      <w:pPr>
        <w:rPr>
          <w:lang w:eastAsia="ko-KR"/>
        </w:rPr>
      </w:pP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 w:rsidR="009F7F30">
        <w:rPr>
          <w:lang w:eastAsia="ko-KR"/>
        </w:rPr>
        <w:t>Learning_Rate</w:t>
      </w:r>
      <w:r w:rsidR="009F7F30">
        <w:rPr>
          <w:rFonts w:hint="eastAsia"/>
          <w:lang w:eastAsia="ko-KR"/>
        </w:rPr>
        <w:t>가</w:t>
      </w:r>
      <w:r w:rsidR="009F7F30">
        <w:rPr>
          <w:rFonts w:hint="eastAsia"/>
          <w:lang w:eastAsia="ko-KR"/>
        </w:rPr>
        <w:t xml:space="preserve"> </w:t>
      </w:r>
      <w:r w:rsidR="009F7F30">
        <w:rPr>
          <w:lang w:eastAsia="ko-KR"/>
        </w:rPr>
        <w:t>0.01</w:t>
      </w:r>
      <w:r w:rsidR="009F7F30">
        <w:rPr>
          <w:rFonts w:hint="eastAsia"/>
          <w:lang w:eastAsia="ko-KR"/>
        </w:rPr>
        <w:t>일때</w:t>
      </w:r>
      <w:r w:rsidR="009F7F30">
        <w:rPr>
          <w:lang w:eastAsia="ko-KR"/>
        </w:rPr>
        <w:t>, 0.001</w:t>
      </w:r>
      <w:r w:rsidR="009F7F30">
        <w:rPr>
          <w:rFonts w:hint="eastAsia"/>
          <w:lang w:eastAsia="ko-KR"/>
        </w:rPr>
        <w:t>일때</w:t>
      </w:r>
      <w:r w:rsidR="009F7F30">
        <w:rPr>
          <w:rFonts w:hint="eastAsia"/>
          <w:lang w:eastAsia="ko-KR"/>
        </w:rPr>
        <w:t>,</w:t>
      </w:r>
      <w:r w:rsidR="009F7F30">
        <w:rPr>
          <w:lang w:eastAsia="ko-KR"/>
        </w:rPr>
        <w:t xml:space="preserve"> 0.0005</w:t>
      </w:r>
      <w:r w:rsidR="009F7F30">
        <w:rPr>
          <w:rFonts w:hint="eastAsia"/>
          <w:lang w:eastAsia="ko-KR"/>
        </w:rPr>
        <w:t>일때를</w:t>
      </w:r>
      <w:r w:rsidR="009F7F30">
        <w:rPr>
          <w:rFonts w:hint="eastAsia"/>
          <w:lang w:eastAsia="ko-KR"/>
        </w:rPr>
        <w:t xml:space="preserve"> </w:t>
      </w:r>
      <w:r w:rsidR="009F7F30">
        <w:rPr>
          <w:rFonts w:hint="eastAsia"/>
          <w:lang w:eastAsia="ko-KR"/>
        </w:rPr>
        <w:t>테스트하여</w:t>
      </w:r>
      <w:r w:rsidR="009F7F30">
        <w:rPr>
          <w:rFonts w:hint="eastAsia"/>
          <w:lang w:eastAsia="ko-KR"/>
        </w:rPr>
        <w:t xml:space="preserve"> </w:t>
      </w:r>
      <w:r w:rsidR="009F7F30">
        <w:rPr>
          <w:rFonts w:hint="eastAsia"/>
          <w:lang w:eastAsia="ko-KR"/>
        </w:rPr>
        <w:t>결정하였다</w:t>
      </w:r>
      <w:r w:rsidR="009F7F30">
        <w:rPr>
          <w:rFonts w:hint="eastAsia"/>
          <w:lang w:eastAsia="ko-KR"/>
        </w:rPr>
        <w:t>.</w:t>
      </w:r>
      <w:r w:rsidR="00FE4864">
        <w:rPr>
          <w:lang w:eastAsia="ko-KR"/>
        </w:rPr>
        <w:t xml:space="preserve"> </w:t>
      </w:r>
      <w:r w:rsidR="000E1148">
        <w:rPr>
          <w:lang w:eastAsia="ko-KR"/>
        </w:rPr>
        <w:t>(</w:t>
      </w:r>
      <w:r w:rsidR="000E1148">
        <w:rPr>
          <w:rFonts w:hint="eastAsia"/>
          <w:lang w:eastAsia="ko-KR"/>
        </w:rPr>
        <w:t>세</w:t>
      </w:r>
      <w:r w:rsidR="000E1148">
        <w:rPr>
          <w:rFonts w:hint="eastAsia"/>
          <w:lang w:eastAsia="ko-KR"/>
        </w:rPr>
        <w:t xml:space="preserve"> </w:t>
      </w:r>
      <w:r w:rsidR="000E1148">
        <w:rPr>
          <w:rFonts w:hint="eastAsia"/>
          <w:lang w:eastAsia="ko-KR"/>
        </w:rPr>
        <w:t>경우</w:t>
      </w:r>
      <w:r w:rsidR="000E1148">
        <w:rPr>
          <w:rFonts w:hint="eastAsia"/>
          <w:lang w:eastAsia="ko-KR"/>
        </w:rPr>
        <w:t xml:space="preserve"> </w:t>
      </w:r>
      <w:r w:rsidR="000E1148">
        <w:rPr>
          <w:rFonts w:hint="eastAsia"/>
          <w:lang w:eastAsia="ko-KR"/>
        </w:rPr>
        <w:t>모두</w:t>
      </w:r>
      <w:r w:rsidR="000E1148">
        <w:rPr>
          <w:rFonts w:hint="eastAsia"/>
          <w:lang w:eastAsia="ko-KR"/>
        </w:rPr>
        <w:t xml:space="preserve"> </w:t>
      </w:r>
      <w:r w:rsidR="000E1148">
        <w:rPr>
          <w:lang w:eastAsia="ko-KR"/>
        </w:rPr>
        <w:t xml:space="preserve">leanring_rate </w:t>
      </w:r>
      <w:r w:rsidR="000E1148">
        <w:rPr>
          <w:rFonts w:hint="eastAsia"/>
          <w:lang w:eastAsia="ko-KR"/>
        </w:rPr>
        <w:t>외의</w:t>
      </w:r>
      <w:r w:rsidR="000E1148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파라미터</w:t>
      </w:r>
      <w:r w:rsidR="000E1148">
        <w:rPr>
          <w:rFonts w:hint="eastAsia"/>
          <w:lang w:eastAsia="ko-KR"/>
        </w:rPr>
        <w:t>는</w:t>
      </w:r>
      <w:r w:rsidR="000E1148">
        <w:rPr>
          <w:rFonts w:hint="eastAsia"/>
          <w:lang w:eastAsia="ko-KR"/>
        </w:rPr>
        <w:t xml:space="preserve"> </w:t>
      </w:r>
      <w:r w:rsidR="000E1148">
        <w:rPr>
          <w:rFonts w:hint="eastAsia"/>
          <w:lang w:eastAsia="ko-KR"/>
        </w:rPr>
        <w:t>같으며</w:t>
      </w:r>
      <w:r w:rsidR="000E1148">
        <w:rPr>
          <w:rFonts w:hint="eastAsia"/>
          <w:lang w:eastAsia="ko-KR"/>
        </w:rPr>
        <w:t>,</w:t>
      </w:r>
      <w:r w:rsidR="000E1148">
        <w:rPr>
          <w:lang w:eastAsia="ko-KR"/>
        </w:rPr>
        <w:t xml:space="preserve"> optimizer</w:t>
      </w:r>
      <w:r w:rsidR="000E1148">
        <w:rPr>
          <w:rFonts w:hint="eastAsia"/>
          <w:lang w:eastAsia="ko-KR"/>
        </w:rPr>
        <w:t>는</w:t>
      </w:r>
      <w:r w:rsidR="000E1148">
        <w:rPr>
          <w:rFonts w:hint="eastAsia"/>
          <w:lang w:eastAsia="ko-KR"/>
        </w:rPr>
        <w:t xml:space="preserve"> </w:t>
      </w:r>
      <w:r w:rsidR="000E1148">
        <w:rPr>
          <w:lang w:eastAsia="ko-KR"/>
        </w:rPr>
        <w:t>Adam</w:t>
      </w:r>
      <w:r w:rsidR="000E1148">
        <w:rPr>
          <w:rFonts w:hint="eastAsia"/>
          <w:lang w:eastAsia="ko-KR"/>
        </w:rPr>
        <w:t>을</w:t>
      </w:r>
      <w:r w:rsidR="000E1148">
        <w:rPr>
          <w:rFonts w:hint="eastAsia"/>
          <w:lang w:eastAsia="ko-KR"/>
        </w:rPr>
        <w:t xml:space="preserve"> </w:t>
      </w:r>
      <w:r w:rsidR="000E1148">
        <w:rPr>
          <w:rFonts w:hint="eastAsia"/>
          <w:lang w:eastAsia="ko-KR"/>
        </w:rPr>
        <w:t>사용하</w:t>
      </w:r>
      <w:r w:rsidR="00FB2C8C">
        <w:rPr>
          <w:rFonts w:hint="eastAsia"/>
          <w:lang w:eastAsia="ko-KR"/>
        </w:rPr>
        <w:t>였으며</w:t>
      </w:r>
      <w:r w:rsidR="00FB2C8C">
        <w:rPr>
          <w:lang w:eastAsia="ko-KR"/>
        </w:rPr>
        <w:t xml:space="preserve">, </w:t>
      </w:r>
      <w:r w:rsidR="00FB2C8C">
        <w:rPr>
          <w:rFonts w:hint="eastAsia"/>
          <w:lang w:eastAsia="ko-KR"/>
        </w:rPr>
        <w:t>모델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레이어를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설계한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이후에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테스트를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진행함</w:t>
      </w:r>
      <w:r w:rsidR="00FB2C8C">
        <w:rPr>
          <w:rFonts w:hint="eastAsia"/>
          <w:lang w:eastAsia="ko-KR"/>
        </w:rPr>
        <w:t>.</w:t>
      </w:r>
      <w:r w:rsidR="000E1148">
        <w:rPr>
          <w:lang w:eastAsia="ko-KR"/>
        </w:rPr>
        <w:t>)</w:t>
      </w:r>
    </w:p>
    <w:p w:rsidR="009F7F30" w:rsidRDefault="009F7F30" w:rsidP="009F7F30">
      <w:pPr>
        <w:rPr>
          <w:lang w:eastAsia="ko-KR"/>
        </w:rPr>
      </w:pPr>
    </w:p>
    <w:p w:rsidR="009F7F30" w:rsidRDefault="009F7F30" w:rsidP="009F7F30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Learning Rate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일때</w:t>
      </w:r>
      <w:r w:rsidR="009360F5">
        <w:rPr>
          <w:rFonts w:hint="eastAsia"/>
          <w:lang w:eastAsia="ko-KR"/>
        </w:rPr>
        <w:t xml:space="preserve"> </w:t>
      </w:r>
      <w:r w:rsidR="009360F5"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Accuracy </w:t>
      </w:r>
      <w:r>
        <w:rPr>
          <w:rFonts w:hint="eastAsia"/>
          <w:lang w:eastAsia="ko-KR"/>
        </w:rPr>
        <w:t>변화를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:rsidR="009F7F30" w:rsidRDefault="009F7F30" w:rsidP="009F7F30">
      <w:pPr>
        <w:rPr>
          <w:lang w:eastAsia="ko-KR"/>
        </w:rPr>
      </w:pPr>
    </w:p>
    <w:p w:rsidR="009F7F30" w:rsidRPr="009F7F30" w:rsidRDefault="009F7F30" w:rsidP="009F7F30">
      <w:pPr>
        <w:rPr>
          <w:lang w:eastAsia="ko-KR"/>
        </w:rPr>
      </w:pPr>
      <w:r w:rsidRPr="009F7F30">
        <w:rPr>
          <w:noProof/>
          <w:lang w:eastAsia="ko-KR"/>
        </w:rPr>
        <w:drawing>
          <wp:inline distT="0" distB="0" distL="0" distR="0" wp14:anchorId="5FEF2839" wp14:editId="56A78E18">
            <wp:extent cx="3980815" cy="2491409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1820" cy="251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F30" w:rsidRDefault="009F7F30" w:rsidP="009F7F30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 Learning Rate 0.01</w:t>
      </w:r>
      <w:r w:rsidR="009360F5">
        <w:rPr>
          <w:lang w:eastAsia="ko-KR"/>
        </w:rPr>
        <w:t xml:space="preserve"> </w:t>
      </w:r>
      <w:r w:rsidR="009360F5">
        <w:rPr>
          <w:rFonts w:hint="eastAsia"/>
          <w:lang w:eastAsia="ko-KR"/>
        </w:rPr>
        <w:t>모델</w:t>
      </w:r>
      <w:r>
        <w:rPr>
          <w:lang w:eastAsia="ko-KR"/>
        </w:rPr>
        <w:t>&gt;</w:t>
      </w:r>
    </w:p>
    <w:p w:rsidR="009F7F30" w:rsidRDefault="009F7F30" w:rsidP="009F7F30">
      <w:pPr>
        <w:rPr>
          <w:lang w:eastAsia="ko-KR"/>
        </w:rPr>
      </w:pPr>
    </w:p>
    <w:p w:rsidR="009F7F30" w:rsidRDefault="00FE4864" w:rsidP="009F7F30">
      <w:pPr>
        <w:rPr>
          <w:lang w:eastAsia="ko-KR"/>
        </w:rPr>
      </w:pPr>
      <w:r w:rsidRPr="00FE4864">
        <w:rPr>
          <w:noProof/>
          <w:lang w:eastAsia="ko-KR"/>
        </w:rPr>
        <w:lastRenderedPageBreak/>
        <w:drawing>
          <wp:inline distT="0" distB="0" distL="0" distR="0" wp14:anchorId="13AB49E9" wp14:editId="2D3F3867">
            <wp:extent cx="3896139" cy="2191163"/>
            <wp:effectExtent l="0" t="0" r="3175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5128" cy="221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F30" w:rsidRDefault="009F7F30" w:rsidP="009F7F30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&lt;Learning Rate 0.001</w:t>
      </w:r>
      <w:r w:rsidR="009360F5">
        <w:rPr>
          <w:lang w:eastAsia="ko-KR"/>
        </w:rPr>
        <w:t xml:space="preserve"> </w:t>
      </w:r>
      <w:r w:rsidR="009360F5">
        <w:rPr>
          <w:rFonts w:hint="eastAsia"/>
          <w:lang w:eastAsia="ko-KR"/>
        </w:rPr>
        <w:t>모델</w:t>
      </w:r>
      <w:r>
        <w:rPr>
          <w:lang w:eastAsia="ko-KR"/>
        </w:rPr>
        <w:t>&gt;</w:t>
      </w:r>
    </w:p>
    <w:p w:rsidR="009F7F30" w:rsidRDefault="009F7F30" w:rsidP="009F7F30">
      <w:pPr>
        <w:rPr>
          <w:lang w:eastAsia="ko-KR"/>
        </w:rPr>
      </w:pPr>
    </w:p>
    <w:p w:rsidR="00FE4864" w:rsidRDefault="00FE4864" w:rsidP="009F7F30">
      <w:pPr>
        <w:rPr>
          <w:lang w:eastAsia="ko-KR"/>
        </w:rPr>
      </w:pPr>
      <w:r w:rsidRPr="00FE4864">
        <w:rPr>
          <w:noProof/>
          <w:lang w:eastAsia="ko-KR"/>
        </w:rPr>
        <w:drawing>
          <wp:inline distT="0" distB="0" distL="0" distR="0" wp14:anchorId="2DD340AC" wp14:editId="5E794D7A">
            <wp:extent cx="5254750" cy="2955235"/>
            <wp:effectExtent l="0" t="0" r="3175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610" cy="295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64" w:rsidRDefault="00FE4864" w:rsidP="009F7F30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&lt;Learning Rate 0.0005</w:t>
      </w:r>
      <w:r w:rsidR="009360F5">
        <w:rPr>
          <w:lang w:eastAsia="ko-KR"/>
        </w:rPr>
        <w:t xml:space="preserve"> </w:t>
      </w:r>
      <w:r w:rsidR="009360F5">
        <w:rPr>
          <w:rFonts w:hint="eastAsia"/>
          <w:lang w:eastAsia="ko-KR"/>
        </w:rPr>
        <w:t>모델</w:t>
      </w:r>
      <w:r>
        <w:rPr>
          <w:lang w:eastAsia="ko-KR"/>
        </w:rPr>
        <w:t>&gt;</w:t>
      </w:r>
    </w:p>
    <w:p w:rsidR="00FE4864" w:rsidRDefault="00FE4864" w:rsidP="009F7F30">
      <w:pPr>
        <w:rPr>
          <w:lang w:eastAsia="ko-KR"/>
        </w:rPr>
      </w:pPr>
    </w:p>
    <w:p w:rsidR="00FE4864" w:rsidRDefault="00FE4864" w:rsidP="009F7F30">
      <w:pPr>
        <w:rPr>
          <w:lang w:eastAsia="ko-KR"/>
        </w:rPr>
      </w:pPr>
    </w:p>
    <w:p w:rsidR="00FE4864" w:rsidRDefault="00FE4864" w:rsidP="009F7F30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earning Rate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0.01</w:t>
      </w:r>
      <w:r>
        <w:rPr>
          <w:rFonts w:hint="eastAsia"/>
          <w:lang w:eastAsia="ko-KR"/>
        </w:rPr>
        <w:t>일때는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Validation Accuracy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알수있듯이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알수있다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Overshooting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발생하고있</w:t>
      </w:r>
      <w:r w:rsidR="007C0612">
        <w:rPr>
          <w:rFonts w:hint="eastAsia"/>
          <w:lang w:eastAsia="ko-KR"/>
        </w:rPr>
        <w:t>는것으로</w:t>
      </w:r>
      <w:r w:rsidR="007C0612">
        <w:rPr>
          <w:rFonts w:hint="eastAsia"/>
          <w:lang w:eastAsia="ko-KR"/>
        </w:rPr>
        <w:t xml:space="preserve"> </w:t>
      </w:r>
      <w:r w:rsidR="007C0612">
        <w:rPr>
          <w:rFonts w:hint="eastAsia"/>
          <w:lang w:eastAsia="ko-KR"/>
        </w:rPr>
        <w:t>예상할수있었다</w:t>
      </w:r>
      <w:r w:rsidR="007C0612">
        <w:rPr>
          <w:rFonts w:hint="eastAsia"/>
          <w:lang w:eastAsia="ko-KR"/>
        </w:rPr>
        <w:t>.</w:t>
      </w:r>
    </w:p>
    <w:p w:rsidR="00FE4864" w:rsidRDefault="00FE4864" w:rsidP="009F7F30">
      <w:pPr>
        <w:rPr>
          <w:lang w:eastAsia="ko-KR"/>
        </w:rPr>
      </w:pPr>
    </w:p>
    <w:p w:rsidR="00FE4864" w:rsidRDefault="00FE4864" w:rsidP="009F7F30">
      <w:pPr>
        <w:rPr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Leaning Rate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0.001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0.0005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둘의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 xml:space="preserve">ccuracy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나지않는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볼수있었</w:t>
      </w:r>
      <w:r w:rsidR="004D2ABE">
        <w:rPr>
          <w:rFonts w:hint="eastAsia"/>
          <w:lang w:eastAsia="ko-KR"/>
        </w:rPr>
        <w:t>음</w:t>
      </w:r>
      <w:r w:rsidR="004D2ABE">
        <w:rPr>
          <w:rFonts w:hint="eastAsia"/>
          <w:lang w:eastAsia="ko-KR"/>
        </w:rPr>
        <w:t>.</w:t>
      </w:r>
      <w:r w:rsidR="004D2ABE">
        <w:rPr>
          <w:lang w:eastAsia="ko-KR"/>
        </w:rPr>
        <w:t xml:space="preserve"> </w:t>
      </w:r>
      <w:r w:rsidR="004D2ABE">
        <w:rPr>
          <w:rFonts w:hint="eastAsia"/>
          <w:lang w:eastAsia="ko-KR"/>
        </w:rPr>
        <w:t>그래서</w:t>
      </w:r>
      <w:r w:rsidR="004D2ABE">
        <w:rPr>
          <w:rFonts w:hint="eastAsia"/>
          <w:lang w:eastAsia="ko-KR"/>
        </w:rPr>
        <w:t xml:space="preserve"> </w:t>
      </w:r>
      <w:r w:rsidR="004D2ABE">
        <w:rPr>
          <w:rFonts w:hint="eastAsia"/>
          <w:lang w:eastAsia="ko-KR"/>
        </w:rPr>
        <w:t>둘의</w:t>
      </w:r>
      <w:r w:rsidR="004D2ABE">
        <w:rPr>
          <w:rFonts w:hint="eastAsia"/>
          <w:lang w:eastAsia="ko-KR"/>
        </w:rPr>
        <w:t xml:space="preserve"> </w:t>
      </w:r>
      <w:r w:rsidR="004D2ABE">
        <w:rPr>
          <w:rFonts w:hint="eastAsia"/>
          <w:lang w:eastAsia="ko-KR"/>
        </w:rPr>
        <w:t>차이가</w:t>
      </w:r>
      <w:r w:rsidR="004D2ABE">
        <w:rPr>
          <w:rFonts w:hint="eastAsia"/>
          <w:lang w:eastAsia="ko-KR"/>
        </w:rPr>
        <w:t xml:space="preserve"> </w:t>
      </w:r>
      <w:r w:rsidR="004D2ABE">
        <w:rPr>
          <w:rFonts w:hint="eastAsia"/>
          <w:lang w:eastAsia="ko-KR"/>
        </w:rPr>
        <w:t>크게</w:t>
      </w:r>
      <w:r w:rsidR="004D2ABE">
        <w:rPr>
          <w:rFonts w:hint="eastAsia"/>
          <w:lang w:eastAsia="ko-KR"/>
        </w:rPr>
        <w:t xml:space="preserve"> </w:t>
      </w:r>
      <w:r w:rsidR="004D2ABE">
        <w:rPr>
          <w:rFonts w:hint="eastAsia"/>
          <w:lang w:eastAsia="ko-KR"/>
        </w:rPr>
        <w:t>나지않으므로</w:t>
      </w:r>
      <w:r w:rsidR="004D2ABE">
        <w:rPr>
          <w:rFonts w:hint="eastAsia"/>
          <w:lang w:eastAsia="ko-KR"/>
        </w:rPr>
        <w:t xml:space="preserve"> </w:t>
      </w:r>
      <w:r w:rsidR="004D2ABE">
        <w:rPr>
          <w:lang w:eastAsia="ko-KR"/>
        </w:rPr>
        <w:t>0.001</w:t>
      </w:r>
      <w:r w:rsidR="004D2ABE">
        <w:rPr>
          <w:rFonts w:hint="eastAsia"/>
          <w:lang w:eastAsia="ko-KR"/>
        </w:rPr>
        <w:t>로</w:t>
      </w:r>
      <w:r w:rsidR="004D2ABE">
        <w:rPr>
          <w:rFonts w:hint="eastAsia"/>
          <w:lang w:eastAsia="ko-KR"/>
        </w:rPr>
        <w:t xml:space="preserve"> </w:t>
      </w:r>
      <w:r w:rsidR="004D2ABE">
        <w:rPr>
          <w:rFonts w:hint="eastAsia"/>
          <w:lang w:eastAsia="ko-KR"/>
        </w:rPr>
        <w:t>선택하였음</w:t>
      </w:r>
      <w:r w:rsidR="004D2ABE">
        <w:rPr>
          <w:rFonts w:hint="eastAsia"/>
          <w:lang w:eastAsia="ko-KR"/>
        </w:rPr>
        <w:t>.</w:t>
      </w:r>
    </w:p>
    <w:p w:rsidR="00BC21DE" w:rsidRDefault="00BC21DE" w:rsidP="009F7F30">
      <w:pPr>
        <w:rPr>
          <w:lang w:eastAsia="ko-KR"/>
        </w:rPr>
      </w:pPr>
    </w:p>
    <w:p w:rsidR="00A63105" w:rsidRDefault="00A63105" w:rsidP="009F7F30">
      <w:pPr>
        <w:rPr>
          <w:lang w:eastAsia="ko-KR"/>
        </w:rPr>
      </w:pPr>
    </w:p>
    <w:p w:rsidR="00A63105" w:rsidRDefault="00A63105" w:rsidP="009F7F30">
      <w:pPr>
        <w:rPr>
          <w:lang w:eastAsia="ko-KR"/>
        </w:rPr>
      </w:pPr>
    </w:p>
    <w:p w:rsidR="00A63105" w:rsidRDefault="00A63105" w:rsidP="009F7F30">
      <w:pPr>
        <w:rPr>
          <w:lang w:eastAsia="ko-KR"/>
        </w:rPr>
      </w:pPr>
    </w:p>
    <w:p w:rsidR="00A63105" w:rsidRDefault="00A63105" w:rsidP="009F7F30">
      <w:pPr>
        <w:rPr>
          <w:lang w:eastAsia="ko-KR"/>
        </w:rPr>
      </w:pPr>
    </w:p>
    <w:p w:rsidR="007C0612" w:rsidRDefault="007C0612" w:rsidP="009F7F30">
      <w:pPr>
        <w:rPr>
          <w:lang w:eastAsia="ko-KR"/>
        </w:rPr>
      </w:pPr>
    </w:p>
    <w:p w:rsidR="00BC21DE" w:rsidRDefault="00BC21DE" w:rsidP="00BC21DE">
      <w:pPr>
        <w:pStyle w:val="3"/>
        <w:rPr>
          <w:lang w:eastAsia="ko-KR"/>
        </w:rPr>
      </w:pPr>
      <w:bookmarkStart w:id="10" w:name="_Toc10562769"/>
      <w:r>
        <w:rPr>
          <w:rFonts w:hint="eastAsia"/>
          <w:lang w:eastAsia="ko-KR"/>
        </w:rPr>
        <w:lastRenderedPageBreak/>
        <w:t>E</w:t>
      </w:r>
      <w:r>
        <w:rPr>
          <w:lang w:eastAsia="ko-KR"/>
        </w:rPr>
        <w:t>poch</w:t>
      </w:r>
      <w:bookmarkEnd w:id="10"/>
    </w:p>
    <w:p w:rsidR="007C0612" w:rsidRDefault="007C0612" w:rsidP="007C0612">
      <w:pPr>
        <w:rPr>
          <w:lang w:eastAsia="ko-KR"/>
        </w:rPr>
      </w:pPr>
      <w:r>
        <w:rPr>
          <w:lang w:eastAsia="ko-KR"/>
        </w:rPr>
        <w:t>Epoch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횟수를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0071C4" w:rsidRDefault="000071C4" w:rsidP="00BC21DE">
      <w:pPr>
        <w:rPr>
          <w:lang w:eastAsia="ko-KR"/>
        </w:rPr>
      </w:pP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초기에는</w:t>
      </w:r>
      <w:r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E</w:t>
      </w:r>
      <w:r w:rsidR="00FB2C8C">
        <w:rPr>
          <w:lang w:eastAsia="ko-KR"/>
        </w:rPr>
        <w:t>poch</w:t>
      </w:r>
      <w:r>
        <w:rPr>
          <w:rFonts w:hint="eastAsia"/>
          <w:lang w:eastAsia="ko-KR"/>
        </w:rPr>
        <w:t>이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많아질수록</w:t>
      </w:r>
      <w:r w:rsidR="00FB2C8C">
        <w:rPr>
          <w:rFonts w:hint="eastAsia"/>
          <w:lang w:eastAsia="ko-KR"/>
        </w:rPr>
        <w:t xml:space="preserve"> </w:t>
      </w:r>
      <w:r w:rsidR="00FB2C8C"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>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늘어나는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</w:p>
    <w:p w:rsidR="00FB2C8C" w:rsidRDefault="000071C4" w:rsidP="00BC21DE">
      <w:pPr>
        <w:rPr>
          <w:lang w:eastAsia="ko-KR"/>
        </w:rPr>
      </w:pPr>
      <w:r>
        <w:rPr>
          <w:lang w:eastAsia="ko-KR"/>
        </w:rPr>
        <w:t>Epoch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과도하게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Overfitting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발생하거나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학습이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개선되지않는다는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배웠었는데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</w:p>
    <w:p w:rsidR="000071C4" w:rsidRDefault="000071C4" w:rsidP="00BC21DE">
      <w:pPr>
        <w:rPr>
          <w:lang w:eastAsia="ko-KR"/>
        </w:rPr>
      </w:pPr>
      <w:r>
        <w:rPr>
          <w:rFonts w:hint="eastAsia"/>
          <w:lang w:eastAsia="ko-KR"/>
        </w:rPr>
        <w:t>이번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실질적으로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Epoch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A63105" w:rsidRPr="000071C4" w:rsidRDefault="00A63105" w:rsidP="00BC21DE">
      <w:pPr>
        <w:rPr>
          <w:lang w:eastAsia="ko-KR"/>
        </w:rPr>
      </w:pPr>
    </w:p>
    <w:p w:rsidR="00FB2C8C" w:rsidRDefault="00BC21DE" w:rsidP="00BC21DE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pochs 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지정하였지만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C66FEB">
        <w:rPr>
          <w:lang w:eastAsia="ko-KR"/>
        </w:rPr>
        <w:t xml:space="preserve"> EarlyStopping </w:t>
      </w:r>
      <w:r w:rsidR="00C66FEB">
        <w:rPr>
          <w:rFonts w:hint="eastAsia"/>
          <w:lang w:eastAsia="ko-KR"/>
        </w:rPr>
        <w:t>이라는</w:t>
      </w:r>
      <w:r w:rsidR="00C66FEB">
        <w:rPr>
          <w:rFonts w:hint="eastAsia"/>
          <w:lang w:eastAsia="ko-KR"/>
        </w:rPr>
        <w:t xml:space="preserve"> </w:t>
      </w:r>
      <w:r w:rsidR="00C66FEB">
        <w:rPr>
          <w:rFonts w:hint="eastAsia"/>
          <w:lang w:eastAsia="ko-KR"/>
        </w:rPr>
        <w:t>콜백</w:t>
      </w:r>
      <w:r w:rsidR="00C66FEB">
        <w:rPr>
          <w:rFonts w:hint="eastAsia"/>
          <w:lang w:eastAsia="ko-KR"/>
        </w:rPr>
        <w:t xml:space="preserve"> </w:t>
      </w:r>
      <w:r w:rsidR="00C66FEB">
        <w:rPr>
          <w:rFonts w:hint="eastAsia"/>
          <w:lang w:eastAsia="ko-KR"/>
        </w:rPr>
        <w:t>함수를</w:t>
      </w:r>
      <w:r w:rsidR="00C66FEB">
        <w:rPr>
          <w:rFonts w:hint="eastAsia"/>
          <w:lang w:eastAsia="ko-KR"/>
        </w:rPr>
        <w:t xml:space="preserve"> </w:t>
      </w:r>
      <w:r w:rsidR="00C66FEB">
        <w:rPr>
          <w:rFonts w:hint="eastAsia"/>
          <w:lang w:eastAsia="ko-KR"/>
        </w:rPr>
        <w:t>통해서</w:t>
      </w:r>
      <w:r w:rsidR="00C66FEB">
        <w:rPr>
          <w:rFonts w:hint="eastAsia"/>
          <w:lang w:eastAsia="ko-KR"/>
        </w:rPr>
        <w:t xml:space="preserve"> </w:t>
      </w:r>
    </w:p>
    <w:p w:rsidR="00A63105" w:rsidRDefault="00C66FEB" w:rsidP="00BC21DE">
      <w:pPr>
        <w:rPr>
          <w:lang w:eastAsia="ko-KR"/>
        </w:rPr>
      </w:pPr>
      <w:r>
        <w:rPr>
          <w:rFonts w:hint="eastAsia"/>
          <w:lang w:eastAsia="ko-KR"/>
        </w:rPr>
        <w:t>학습이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일정기간이상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더디게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구현하였다</w:t>
      </w:r>
      <w:r>
        <w:rPr>
          <w:rFonts w:hint="eastAsia"/>
          <w:lang w:eastAsia="ko-KR"/>
        </w:rPr>
        <w:t>.</w:t>
      </w:r>
    </w:p>
    <w:p w:rsidR="00A63105" w:rsidRDefault="00A63105" w:rsidP="00BC21DE">
      <w:pPr>
        <w:rPr>
          <w:lang w:eastAsia="ko-KR"/>
        </w:rPr>
      </w:pPr>
    </w:p>
    <w:p w:rsidR="00A63105" w:rsidRDefault="00A63105" w:rsidP="00BC21DE">
      <w:pPr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EarlyStopping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좀더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높아보이지만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할때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2~3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오차범위에서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달라졌기때문에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판단하였음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C66FEB" w:rsidRDefault="00C66FEB" w:rsidP="00BC21DE">
      <w:pPr>
        <w:rPr>
          <w:lang w:eastAsia="ko-KR"/>
        </w:rPr>
      </w:pPr>
    </w:p>
    <w:p w:rsidR="00C66FEB" w:rsidRPr="00C66FEB" w:rsidRDefault="00A63105" w:rsidP="00BC21DE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4499113" cy="2472589"/>
            <wp:effectExtent l="0" t="0" r="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d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984" cy="250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DE" w:rsidRDefault="00A63105" w:rsidP="009F7F30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&lt;EarlyStopping Callback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&gt;</w:t>
      </w:r>
    </w:p>
    <w:p w:rsidR="00A63105" w:rsidRDefault="00A63105" w:rsidP="009F7F30">
      <w:pPr>
        <w:rPr>
          <w:lang w:eastAsia="ko-KR"/>
        </w:rPr>
      </w:pPr>
    </w:p>
    <w:p w:rsidR="00A63105" w:rsidRDefault="00A63105" w:rsidP="009F7F3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4697896" cy="2581333"/>
            <wp:effectExtent l="0" t="0" r="127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am_nonearlystop_epoch200_batch6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269" cy="25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105" w:rsidRDefault="00A63105" w:rsidP="009F7F30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&lt;EarlyStopping Callback </w:t>
      </w:r>
      <w:r>
        <w:rPr>
          <w:rFonts w:hint="eastAsia"/>
          <w:lang w:eastAsia="ko-KR"/>
        </w:rPr>
        <w:t>사용안한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&gt;</w:t>
      </w:r>
    </w:p>
    <w:p w:rsidR="00A63105" w:rsidRDefault="00A63105" w:rsidP="00A63105">
      <w:pPr>
        <w:pStyle w:val="3"/>
        <w:rPr>
          <w:lang w:eastAsia="ko-KR"/>
        </w:rPr>
      </w:pPr>
      <w:bookmarkStart w:id="11" w:name="_Toc10562770"/>
      <w:r>
        <w:rPr>
          <w:lang w:eastAsia="ko-KR"/>
        </w:rPr>
        <w:lastRenderedPageBreak/>
        <w:t>Batch Size</w:t>
      </w:r>
      <w:bookmarkEnd w:id="11"/>
    </w:p>
    <w:p w:rsidR="00A63105" w:rsidRDefault="007C0612" w:rsidP="00A63105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atch Size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가중치를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갱신할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7C0612" w:rsidRDefault="007C0612" w:rsidP="00A63105">
      <w:pPr>
        <w:rPr>
          <w:lang w:eastAsia="ko-KR"/>
        </w:rPr>
      </w:pPr>
    </w:p>
    <w:p w:rsidR="007C0612" w:rsidRDefault="007C0612" w:rsidP="00A63105">
      <w:pPr>
        <w:rPr>
          <w:lang w:eastAsia="ko-KR"/>
        </w:rPr>
      </w:pPr>
      <w:r>
        <w:rPr>
          <w:lang w:eastAsia="ko-KR"/>
        </w:rPr>
        <w:t xml:space="preserve">Batch Size 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64, 128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테스트하였으며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 w:rsidR="00A6670B"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없었고</w:t>
      </w:r>
      <w:r>
        <w:rPr>
          <w:rFonts w:hint="eastAsia"/>
          <w:lang w:eastAsia="ko-KR"/>
        </w:rPr>
        <w:t>,</w:t>
      </w:r>
    </w:p>
    <w:p w:rsidR="007C0612" w:rsidRDefault="00A6670B" w:rsidP="00A63105">
      <w:pPr>
        <w:rPr>
          <w:lang w:eastAsia="ko-KR"/>
        </w:rPr>
      </w:pPr>
      <w:r>
        <w:rPr>
          <w:rFonts w:hint="eastAsia"/>
          <w:lang w:eastAsia="ko-KR"/>
        </w:rPr>
        <w:t>최종적으로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약간더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 w:rsidR="007C0612">
        <w:rPr>
          <w:lang w:eastAsia="ko-KR"/>
        </w:rPr>
        <w:t>64</w:t>
      </w:r>
      <w:r w:rsidR="007C0612">
        <w:rPr>
          <w:rFonts w:hint="eastAsia"/>
          <w:lang w:eastAsia="ko-KR"/>
        </w:rPr>
        <w:t>로</w:t>
      </w:r>
      <w:r w:rsidR="007C0612">
        <w:rPr>
          <w:rFonts w:hint="eastAsia"/>
          <w:lang w:eastAsia="ko-KR"/>
        </w:rPr>
        <w:t xml:space="preserve"> </w:t>
      </w:r>
      <w:r w:rsidR="007C0612">
        <w:rPr>
          <w:rFonts w:hint="eastAsia"/>
          <w:lang w:eastAsia="ko-KR"/>
        </w:rPr>
        <w:t>설정하였다</w:t>
      </w:r>
      <w:r w:rsidR="007C0612">
        <w:rPr>
          <w:rFonts w:hint="eastAsia"/>
          <w:lang w:eastAsia="ko-KR"/>
        </w:rPr>
        <w:t>.</w:t>
      </w:r>
    </w:p>
    <w:p w:rsidR="00A6670B" w:rsidRDefault="00A6670B" w:rsidP="00A63105">
      <w:pPr>
        <w:rPr>
          <w:lang w:eastAsia="ko-KR"/>
        </w:rPr>
      </w:pPr>
    </w:p>
    <w:p w:rsidR="00A6670B" w:rsidRDefault="00A6670B" w:rsidP="00A6310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5367130" cy="3000661"/>
            <wp:effectExtent l="0" t="0" r="508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19-06-04 오전 1.21.0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756" cy="30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0B" w:rsidRDefault="00A6670B" w:rsidP="00A63105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&lt;Batch 64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&gt;</w:t>
      </w:r>
    </w:p>
    <w:p w:rsidR="00A6670B" w:rsidRPr="007C0612" w:rsidRDefault="00A6670B" w:rsidP="00A63105">
      <w:pPr>
        <w:rPr>
          <w:lang w:eastAsia="ko-KR"/>
        </w:rPr>
      </w:pPr>
    </w:p>
    <w:p w:rsidR="00A63105" w:rsidRDefault="00A6670B" w:rsidP="00A6310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943600" cy="304990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19-06-04 오전 12.37.3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0B" w:rsidRDefault="00A6670B" w:rsidP="00A63105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&lt;Batch 128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&gt;</w:t>
      </w:r>
    </w:p>
    <w:p w:rsidR="007C0612" w:rsidRDefault="007C0612" w:rsidP="007C0612">
      <w:pPr>
        <w:pStyle w:val="3"/>
        <w:rPr>
          <w:lang w:eastAsia="ko-KR"/>
        </w:rPr>
      </w:pPr>
      <w:bookmarkStart w:id="12" w:name="_Toc10562771"/>
      <w:r>
        <w:rPr>
          <w:rFonts w:hint="eastAsia"/>
          <w:lang w:eastAsia="ko-KR"/>
        </w:rPr>
        <w:lastRenderedPageBreak/>
        <w:t>모델</w:t>
      </w:r>
      <w:r>
        <w:rPr>
          <w:rFonts w:hint="eastAsia"/>
          <w:lang w:eastAsia="ko-KR"/>
        </w:rPr>
        <w:t xml:space="preserve"> </w:t>
      </w:r>
      <w:r w:rsidR="00B64660">
        <w:rPr>
          <w:rFonts w:hint="eastAsia"/>
          <w:lang w:eastAsia="ko-KR"/>
        </w:rPr>
        <w:t>설명</w:t>
      </w:r>
      <w:bookmarkEnd w:id="12"/>
    </w:p>
    <w:p w:rsidR="00B64660" w:rsidRPr="00B64660" w:rsidRDefault="00B64660" w:rsidP="00B64660">
      <w:pPr>
        <w:pStyle w:val="4"/>
        <w:rPr>
          <w:lang w:eastAsia="ko-KR"/>
        </w:rPr>
      </w:pP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:rsidR="00B64660" w:rsidRPr="00B64660" w:rsidRDefault="00B64660" w:rsidP="00B64660">
      <w:pPr>
        <w:rPr>
          <w:lang w:eastAsia="ko-KR"/>
        </w:rPr>
      </w:pPr>
      <w:r w:rsidRPr="00902D1F">
        <w:rPr>
          <w:noProof/>
          <w:lang w:eastAsia="ko-KR"/>
        </w:rPr>
        <w:drawing>
          <wp:inline distT="0" distB="0" distL="0" distR="0" wp14:anchorId="12103200" wp14:editId="125AEE56">
            <wp:extent cx="3743739" cy="4082916"/>
            <wp:effectExtent l="0" t="0" r="317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7642" cy="409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105" w:rsidRPr="00B64660" w:rsidRDefault="00B64660" w:rsidP="009F7F30">
      <w:pPr>
        <w:pStyle w:val="4"/>
        <w:rPr>
          <w:lang w:eastAsia="ko-KR"/>
        </w:rPr>
      </w:pP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:rsidR="006B4BCB" w:rsidRDefault="006B4BCB" w:rsidP="00771C03">
      <w:pPr>
        <w:pStyle w:val="af7"/>
        <w:numPr>
          <w:ilvl w:val="0"/>
          <w:numId w:val="2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onv2D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Convolution Layer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하나이며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직관적으로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 w:rsidR="00B94179">
        <w:rPr>
          <w:rFonts w:hint="eastAsia"/>
          <w:lang w:eastAsia="ko-KR"/>
        </w:rPr>
        <w:t>특징을</w:t>
      </w:r>
      <w:r w:rsidR="00B94179">
        <w:rPr>
          <w:rFonts w:hint="eastAsia"/>
          <w:lang w:eastAsia="ko-KR"/>
        </w:rPr>
        <w:t xml:space="preserve"> </w:t>
      </w:r>
      <w:r w:rsidR="00B94179">
        <w:rPr>
          <w:rFonts w:hint="eastAsia"/>
          <w:lang w:eastAsia="ko-KR"/>
        </w:rPr>
        <w:t>추출한다</w:t>
      </w:r>
      <w:r w:rsidR="00B94179">
        <w:rPr>
          <w:rFonts w:hint="eastAsia"/>
          <w:lang w:eastAsia="ko-KR"/>
        </w:rPr>
        <w:t>.</w:t>
      </w:r>
      <w:r w:rsidR="00B94179">
        <w:rPr>
          <w:lang w:eastAsia="ko-KR"/>
        </w:rPr>
        <w:t xml:space="preserve"> </w:t>
      </w:r>
    </w:p>
    <w:p w:rsidR="00B94179" w:rsidRPr="00B94179" w:rsidRDefault="00B94179" w:rsidP="00771C03">
      <w:pPr>
        <w:pStyle w:val="af7"/>
        <w:numPr>
          <w:ilvl w:val="0"/>
          <w:numId w:val="2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>axPooling2D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Pooling Layer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하나이며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주지않도록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6B4BCB" w:rsidRDefault="00B94179" w:rsidP="00771C03">
      <w:pPr>
        <w:pStyle w:val="af7"/>
        <w:numPr>
          <w:ilvl w:val="0"/>
          <w:numId w:val="28"/>
        </w:numPr>
        <w:ind w:leftChars="0"/>
        <w:rPr>
          <w:lang w:eastAsia="ko-KR"/>
        </w:rPr>
      </w:pPr>
      <w:r>
        <w:rPr>
          <w:lang w:eastAsia="ko-KR"/>
        </w:rPr>
        <w:t>Activation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은</w:t>
      </w:r>
      <w:r>
        <w:rPr>
          <w:lang w:eastAsia="ko-KR"/>
        </w:rPr>
        <w:t xml:space="preserve"> activation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레이어이다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B94179" w:rsidRDefault="00B94179" w:rsidP="00771C03">
      <w:pPr>
        <w:pStyle w:val="af7"/>
        <w:numPr>
          <w:ilvl w:val="0"/>
          <w:numId w:val="28"/>
        </w:numPr>
        <w:ind w:leftChars="0"/>
        <w:rPr>
          <w:lang w:eastAsia="ko-KR"/>
        </w:rPr>
      </w:pPr>
      <w:r w:rsidRPr="00771C03">
        <w:rPr>
          <w:rFonts w:hint="eastAsia"/>
          <w:lang w:eastAsia="ko-KR"/>
        </w:rPr>
        <w:t>D</w:t>
      </w:r>
      <w:r w:rsidRPr="00771C03">
        <w:rPr>
          <w:lang w:eastAsia="ko-KR"/>
        </w:rPr>
        <w:t>ropout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Overfitting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막기위해</w:t>
      </w:r>
      <w:r>
        <w:rPr>
          <w:rFonts w:hint="eastAsia"/>
          <w:lang w:eastAsia="ko-KR"/>
        </w:rPr>
        <w:t xml:space="preserve"> </w:t>
      </w:r>
      <w:r w:rsidR="00771C03">
        <w:rPr>
          <w:lang w:eastAsia="ko-KR"/>
        </w:rPr>
        <w:t xml:space="preserve"> </w:t>
      </w:r>
      <w:r w:rsidR="00771C03">
        <w:rPr>
          <w:rFonts w:hint="eastAsia"/>
          <w:lang w:eastAsia="ko-KR"/>
        </w:rPr>
        <w:t>주로</w:t>
      </w:r>
      <w:r w:rsidR="00771C03">
        <w:rPr>
          <w:rFonts w:hint="eastAsia"/>
          <w:lang w:eastAsia="ko-KR"/>
        </w:rPr>
        <w:t xml:space="preserve"> </w:t>
      </w:r>
      <w:r w:rsidR="00771C03">
        <w:rPr>
          <w:rFonts w:hint="eastAsia"/>
          <w:lang w:eastAsia="ko-KR"/>
        </w:rPr>
        <w:t>사용되는</w:t>
      </w:r>
      <w:r w:rsidR="00771C03">
        <w:rPr>
          <w:rFonts w:hint="eastAsia"/>
          <w:lang w:eastAsia="ko-KR"/>
        </w:rPr>
        <w:t xml:space="preserve"> </w:t>
      </w:r>
      <w:r w:rsidR="00771C03">
        <w:rPr>
          <w:rFonts w:hint="eastAsia"/>
          <w:lang w:eastAsia="ko-KR"/>
        </w:rPr>
        <w:t>레이어이다</w:t>
      </w:r>
      <w:r w:rsidR="00771C03">
        <w:rPr>
          <w:rFonts w:hint="eastAsia"/>
          <w:lang w:eastAsia="ko-KR"/>
        </w:rPr>
        <w:t>.</w:t>
      </w:r>
      <w:r w:rsidR="00771C03">
        <w:rPr>
          <w:lang w:eastAsia="ko-KR"/>
        </w:rPr>
        <w:t xml:space="preserve"> </w:t>
      </w:r>
      <w:r w:rsidR="00771C03">
        <w:rPr>
          <w:rFonts w:hint="eastAsia"/>
          <w:lang w:eastAsia="ko-KR"/>
        </w:rPr>
        <w:t>랜덤하게</w:t>
      </w:r>
      <w:r w:rsidR="00771C03">
        <w:rPr>
          <w:rFonts w:hint="eastAsia"/>
          <w:lang w:eastAsia="ko-KR"/>
        </w:rPr>
        <w:t xml:space="preserve"> </w:t>
      </w:r>
      <w:r w:rsidR="00771C03">
        <w:rPr>
          <w:rFonts w:hint="eastAsia"/>
          <w:lang w:eastAsia="ko-KR"/>
        </w:rPr>
        <w:t>노드를</w:t>
      </w:r>
      <w:r w:rsidR="00771C03">
        <w:rPr>
          <w:rFonts w:hint="eastAsia"/>
          <w:lang w:eastAsia="ko-KR"/>
        </w:rPr>
        <w:t xml:space="preserve"> </w:t>
      </w:r>
      <w:r w:rsidR="00771C03">
        <w:rPr>
          <w:lang w:eastAsia="ko-KR"/>
        </w:rPr>
        <w:t xml:space="preserve">drop </w:t>
      </w:r>
      <w:r w:rsidR="00771C03">
        <w:rPr>
          <w:rFonts w:hint="eastAsia"/>
          <w:lang w:eastAsia="ko-KR"/>
        </w:rPr>
        <w:t>시켜서</w:t>
      </w:r>
      <w:r w:rsidR="00771C03">
        <w:rPr>
          <w:rFonts w:hint="eastAsia"/>
          <w:lang w:eastAsia="ko-KR"/>
        </w:rPr>
        <w:t xml:space="preserve"> </w:t>
      </w:r>
      <w:r w:rsidR="00771C03">
        <w:rPr>
          <w:rFonts w:hint="eastAsia"/>
          <w:lang w:eastAsia="ko-KR"/>
        </w:rPr>
        <w:t>뉴런의</w:t>
      </w:r>
      <w:r w:rsidR="00771C03">
        <w:rPr>
          <w:rFonts w:hint="eastAsia"/>
          <w:lang w:eastAsia="ko-KR"/>
        </w:rPr>
        <w:t xml:space="preserve"> </w:t>
      </w:r>
      <w:r w:rsidR="00771C03">
        <w:rPr>
          <w:rFonts w:hint="eastAsia"/>
          <w:lang w:eastAsia="ko-KR"/>
        </w:rPr>
        <w:t>연결을</w:t>
      </w:r>
      <w:r w:rsidR="00771C03">
        <w:rPr>
          <w:rFonts w:hint="eastAsia"/>
          <w:lang w:eastAsia="ko-KR"/>
        </w:rPr>
        <w:t xml:space="preserve"> </w:t>
      </w:r>
      <w:r w:rsidR="00771C03">
        <w:rPr>
          <w:rFonts w:hint="eastAsia"/>
          <w:lang w:eastAsia="ko-KR"/>
        </w:rPr>
        <w:t>임의로</w:t>
      </w:r>
      <w:r w:rsidR="00771C03">
        <w:rPr>
          <w:rFonts w:hint="eastAsia"/>
          <w:lang w:eastAsia="ko-KR"/>
        </w:rPr>
        <w:t xml:space="preserve"> </w:t>
      </w:r>
      <w:r w:rsidR="00771C03">
        <w:rPr>
          <w:rFonts w:hint="eastAsia"/>
          <w:lang w:eastAsia="ko-KR"/>
        </w:rPr>
        <w:t>삭제한다</w:t>
      </w:r>
      <w:r w:rsidR="00771C03">
        <w:rPr>
          <w:rFonts w:hint="eastAsia"/>
          <w:lang w:eastAsia="ko-KR"/>
        </w:rPr>
        <w:t>.</w:t>
      </w:r>
      <w:r w:rsidR="00771C03">
        <w:rPr>
          <w:lang w:eastAsia="ko-KR"/>
        </w:rPr>
        <w:t xml:space="preserve"> </w:t>
      </w:r>
      <w:r w:rsidR="00771C03">
        <w:rPr>
          <w:rFonts w:hint="eastAsia"/>
          <w:lang w:eastAsia="ko-KR"/>
        </w:rPr>
        <w:t>그렇기때문에</w:t>
      </w:r>
      <w:r w:rsidR="00771C03">
        <w:rPr>
          <w:rFonts w:hint="eastAsia"/>
          <w:lang w:eastAsia="ko-KR"/>
        </w:rPr>
        <w:t xml:space="preserve"> </w:t>
      </w:r>
      <w:r w:rsidR="00771C03">
        <w:rPr>
          <w:rFonts w:hint="eastAsia"/>
          <w:lang w:eastAsia="ko-KR"/>
        </w:rPr>
        <w:t>모델이</w:t>
      </w:r>
      <w:r w:rsidR="00771C03">
        <w:rPr>
          <w:lang w:eastAsia="ko-KR"/>
        </w:rPr>
        <w:t xml:space="preserve"> </w:t>
      </w:r>
      <w:r w:rsidR="00771C03">
        <w:rPr>
          <w:rFonts w:hint="eastAsia"/>
          <w:lang w:eastAsia="ko-KR"/>
        </w:rPr>
        <w:t>깊어져도</w:t>
      </w:r>
      <w:r w:rsidR="00771C03">
        <w:rPr>
          <w:rFonts w:hint="eastAsia"/>
          <w:lang w:eastAsia="ko-KR"/>
        </w:rPr>
        <w:t xml:space="preserve"> </w:t>
      </w:r>
      <w:r w:rsidR="00771C03">
        <w:rPr>
          <w:lang w:eastAsia="ko-KR"/>
        </w:rPr>
        <w:t>Overfitting</w:t>
      </w:r>
      <w:r w:rsidR="00771C03">
        <w:rPr>
          <w:rFonts w:hint="eastAsia"/>
          <w:lang w:eastAsia="ko-KR"/>
        </w:rPr>
        <w:t>이</w:t>
      </w:r>
      <w:r w:rsidR="00771C03">
        <w:rPr>
          <w:rFonts w:hint="eastAsia"/>
          <w:lang w:eastAsia="ko-KR"/>
        </w:rPr>
        <w:t xml:space="preserve"> </w:t>
      </w:r>
      <w:r w:rsidR="00771C03">
        <w:rPr>
          <w:rFonts w:hint="eastAsia"/>
          <w:lang w:eastAsia="ko-KR"/>
        </w:rPr>
        <w:t>일어날</w:t>
      </w:r>
      <w:r w:rsidR="00771C03">
        <w:rPr>
          <w:rFonts w:hint="eastAsia"/>
          <w:lang w:eastAsia="ko-KR"/>
        </w:rPr>
        <w:t xml:space="preserve"> </w:t>
      </w:r>
      <w:r w:rsidR="00771C03">
        <w:rPr>
          <w:rFonts w:hint="eastAsia"/>
          <w:lang w:eastAsia="ko-KR"/>
        </w:rPr>
        <w:t>가능성을</w:t>
      </w:r>
      <w:r w:rsidR="00771C03">
        <w:rPr>
          <w:rFonts w:hint="eastAsia"/>
          <w:lang w:eastAsia="ko-KR"/>
        </w:rPr>
        <w:t xml:space="preserve"> </w:t>
      </w:r>
      <w:r w:rsidR="00771C03">
        <w:rPr>
          <w:rFonts w:hint="eastAsia"/>
          <w:lang w:eastAsia="ko-KR"/>
        </w:rPr>
        <w:t>줄여준다</w:t>
      </w:r>
      <w:r w:rsidR="00771C03">
        <w:rPr>
          <w:rFonts w:hint="eastAsia"/>
          <w:lang w:eastAsia="ko-KR"/>
        </w:rPr>
        <w:t>.</w:t>
      </w:r>
    </w:p>
    <w:p w:rsidR="00771C03" w:rsidRDefault="00771C03" w:rsidP="00771C03">
      <w:pPr>
        <w:pStyle w:val="af7"/>
        <w:numPr>
          <w:ilvl w:val="0"/>
          <w:numId w:val="28"/>
        </w:numPr>
        <w:ind w:leftChars="0"/>
        <w:rPr>
          <w:lang w:eastAsia="ko-KR"/>
        </w:rPr>
      </w:pPr>
      <w:r>
        <w:rPr>
          <w:lang w:eastAsia="ko-KR"/>
        </w:rPr>
        <w:t xml:space="preserve">BatchNormalization 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레이어이다</w:t>
      </w:r>
      <w:r>
        <w:rPr>
          <w:lang w:eastAsia="ko-KR"/>
        </w:rPr>
        <w:t xml:space="preserve">.  </w:t>
      </w:r>
      <w:r>
        <w:rPr>
          <w:rFonts w:hint="eastAsia"/>
          <w:lang w:eastAsia="ko-KR"/>
        </w:rPr>
        <w:t>활성화값</w:t>
      </w:r>
      <w:bookmarkStart w:id="13" w:name="_GoBack"/>
      <w:bookmarkEnd w:id="13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정규화한다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B64660" w:rsidRDefault="00B64660" w:rsidP="00771C03">
      <w:pPr>
        <w:pStyle w:val="af7"/>
        <w:numPr>
          <w:ilvl w:val="0"/>
          <w:numId w:val="2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 xml:space="preserve">latten 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차원으로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바꿔주기위한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레이어이다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전결합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입력시키기위해서는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바꿔야하기때문에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</w:p>
    <w:p w:rsidR="00B64660" w:rsidRDefault="00B64660" w:rsidP="00771C03">
      <w:pPr>
        <w:pStyle w:val="af7"/>
        <w:numPr>
          <w:ilvl w:val="0"/>
          <w:numId w:val="2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ense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전결합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Fully Connected Layer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B94179" w:rsidRDefault="00B94179" w:rsidP="009F7F30">
      <w:pPr>
        <w:rPr>
          <w:lang w:eastAsia="ko-KR"/>
        </w:rPr>
      </w:pPr>
    </w:p>
    <w:p w:rsidR="00B64660" w:rsidRPr="00B64660" w:rsidRDefault="00B64660" w:rsidP="00B64660">
      <w:pPr>
        <w:pStyle w:val="4"/>
        <w:rPr>
          <w:lang w:eastAsia="ko-KR"/>
        </w:rPr>
      </w:pP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</w:t>
      </w:r>
      <w:r w:rsidR="0083531E">
        <w:rPr>
          <w:rFonts w:hint="eastAsia"/>
          <w:lang w:eastAsia="ko-KR"/>
        </w:rPr>
        <w:t>명</w:t>
      </w:r>
    </w:p>
    <w:p w:rsidR="00B64660" w:rsidRDefault="00B64660" w:rsidP="009F7F30">
      <w:pPr>
        <w:rPr>
          <w:lang w:eastAsia="ko-KR"/>
        </w:rPr>
      </w:pPr>
    </w:p>
    <w:p w:rsidR="00001A9A" w:rsidRDefault="00001A9A" w:rsidP="009F7F30">
      <w:pPr>
        <w:rPr>
          <w:lang w:eastAsia="ko-KR"/>
        </w:rPr>
      </w:pPr>
      <w:r>
        <w:rPr>
          <w:rFonts w:hint="eastAsia"/>
          <w:lang w:eastAsia="ko-KR"/>
        </w:rPr>
        <w:t>하이퍼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파라미터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콜백</w:t>
      </w:r>
      <w:r>
        <w:rPr>
          <w:lang w:eastAsia="ko-KR"/>
        </w:rPr>
        <w:t xml:space="preserve">, optimizer </w:t>
      </w:r>
      <w:r w:rsidR="00E37245">
        <w:rPr>
          <w:lang w:eastAsia="ko-KR"/>
        </w:rPr>
        <w:t xml:space="preserve"> </w:t>
      </w:r>
      <w:r w:rsidR="00E37245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했기때문에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생략한다</w:t>
      </w:r>
      <w:r>
        <w:rPr>
          <w:rFonts w:hint="eastAsia"/>
          <w:lang w:eastAsia="ko-KR"/>
        </w:rPr>
        <w:t>.</w:t>
      </w:r>
    </w:p>
    <w:p w:rsidR="00001A9A" w:rsidRDefault="00001A9A" w:rsidP="009F7F30">
      <w:pPr>
        <w:rPr>
          <w:lang w:eastAsia="ko-KR"/>
        </w:rPr>
      </w:pPr>
    </w:p>
    <w:p w:rsidR="004B1FAA" w:rsidRDefault="0083531E" w:rsidP="009F7F30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onv-Activation-Pooling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</w:t>
      </w:r>
      <w:r w:rsidR="00C5766E">
        <w:rPr>
          <w:rFonts w:hint="eastAsia"/>
          <w:lang w:eastAsia="ko-KR"/>
        </w:rPr>
        <w:t>한다</w:t>
      </w:r>
      <w:r w:rsidR="00C5766E">
        <w:rPr>
          <w:rFonts w:hint="eastAsia"/>
          <w:lang w:eastAsia="ko-KR"/>
        </w:rPr>
        <w:t>.</w:t>
      </w:r>
    </w:p>
    <w:p w:rsidR="004B1FAA" w:rsidRDefault="004B1FAA" w:rsidP="009F7F3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onvolution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가중치를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Pooling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Max pooling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수행하기때문에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무시되게할수있는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4B1FAA" w:rsidRDefault="004B1FAA" w:rsidP="009F7F30">
      <w:pPr>
        <w:rPr>
          <w:rFonts w:hint="eastAsia"/>
          <w:lang w:eastAsia="ko-KR"/>
        </w:rPr>
      </w:pPr>
    </w:p>
    <w:p w:rsidR="00C5766E" w:rsidRDefault="00C5766E" w:rsidP="009F7F30">
      <w:pPr>
        <w:rPr>
          <w:lang w:eastAsia="ko-KR"/>
        </w:rPr>
      </w:pPr>
      <w:r>
        <w:rPr>
          <w:lang w:eastAsia="ko-KR"/>
        </w:rPr>
        <w:t xml:space="preserve"> Conv2D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padding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줄여들지않도록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Edge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인식할수있게한다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regularizer </w:t>
      </w:r>
      <w:r>
        <w:rPr>
          <w:rFonts w:hint="eastAsia"/>
          <w:lang w:eastAsia="ko-KR"/>
        </w:rPr>
        <w:t>파라미터를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파라미터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</w:t>
      </w:r>
      <w:r w:rsidR="004E25D6">
        <w:rPr>
          <w:rFonts w:hint="eastAsia"/>
          <w:lang w:eastAsia="ko-KR"/>
        </w:rPr>
        <w:t>였다</w:t>
      </w:r>
      <w:r w:rsidR="004E25D6">
        <w:rPr>
          <w:rFonts w:hint="eastAsia"/>
          <w:lang w:eastAsia="ko-KR"/>
        </w:rPr>
        <w:t>.</w:t>
      </w:r>
      <w:r w:rsidR="004E25D6">
        <w:rPr>
          <w:lang w:eastAsia="ko-KR"/>
        </w:rPr>
        <w:t xml:space="preserve"> </w:t>
      </w:r>
    </w:p>
    <w:p w:rsidR="00C5766E" w:rsidRDefault="00C5766E" w:rsidP="009F7F30">
      <w:pPr>
        <w:rPr>
          <w:lang w:eastAsia="ko-KR"/>
        </w:rPr>
      </w:pPr>
    </w:p>
    <w:p w:rsidR="00C5766E" w:rsidRPr="00C5766E" w:rsidRDefault="00C5766E" w:rsidP="009F7F30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Activation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“elu”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사용하였음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E37245">
        <w:rPr>
          <w:lang w:eastAsia="ko-KR"/>
        </w:rPr>
        <w:t>(</w:t>
      </w:r>
      <w:r>
        <w:rPr>
          <w:lang w:eastAsia="ko-KR"/>
        </w:rPr>
        <w:t>Elu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Activation Function</w:t>
      </w:r>
      <w:r>
        <w:rPr>
          <w:rFonts w:hint="eastAsia"/>
          <w:lang w:eastAsia="ko-KR"/>
        </w:rPr>
        <w:t>이</w:t>
      </w:r>
      <w:r w:rsidR="00E37245">
        <w:rPr>
          <w:rFonts w:hint="eastAsia"/>
          <w:lang w:eastAsia="ko-KR"/>
        </w:rPr>
        <w:t>다</w:t>
      </w:r>
      <w:r>
        <w:rPr>
          <w:lang w:eastAsia="ko-KR"/>
        </w:rPr>
        <w:t xml:space="preserve"> </w:t>
      </w:r>
      <w:r w:rsidR="00E37245">
        <w:rPr>
          <w:lang w:eastAsia="ko-KR"/>
        </w:rPr>
        <w:t>)</w:t>
      </w:r>
    </w:p>
    <w:p w:rsidR="00C5766E" w:rsidRPr="00C5766E" w:rsidRDefault="00C5766E" w:rsidP="009F7F30">
      <w:pPr>
        <w:rPr>
          <w:lang w:eastAsia="ko-KR"/>
        </w:rPr>
      </w:pPr>
    </w:p>
    <w:p w:rsidR="00C5766E" w:rsidRDefault="0083531E" w:rsidP="00902D1F">
      <w:pPr>
        <w:rPr>
          <w:lang w:eastAsia="ko-KR"/>
        </w:rPr>
      </w:pPr>
      <w:r>
        <w:rPr>
          <w:rFonts w:hint="eastAsia"/>
          <w:lang w:eastAsia="ko-KR"/>
        </w:rPr>
        <w:t>중간중간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BatchNomalization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</w:t>
      </w:r>
      <w:r w:rsidR="00C5766E">
        <w:rPr>
          <w:rFonts w:hint="eastAsia"/>
          <w:lang w:eastAsia="ko-KR"/>
        </w:rPr>
        <w:t>성화</w:t>
      </w:r>
      <w:r w:rsidR="00C5766E">
        <w:rPr>
          <w:rFonts w:hint="eastAsia"/>
          <w:lang w:eastAsia="ko-KR"/>
        </w:rPr>
        <w:t xml:space="preserve"> </w:t>
      </w:r>
      <w:r w:rsidR="00C5766E">
        <w:rPr>
          <w:rFonts w:hint="eastAsia"/>
          <w:lang w:eastAsia="ko-KR"/>
        </w:rPr>
        <w:t>값을</w:t>
      </w:r>
      <w:r w:rsidR="00C5766E">
        <w:rPr>
          <w:rFonts w:hint="eastAsia"/>
          <w:lang w:eastAsia="ko-KR"/>
        </w:rPr>
        <w:t xml:space="preserve"> </w:t>
      </w:r>
      <w:r w:rsidR="00C5766E">
        <w:rPr>
          <w:rFonts w:hint="eastAsia"/>
          <w:lang w:eastAsia="ko-KR"/>
        </w:rPr>
        <w:t>정규화를</w:t>
      </w:r>
      <w:r w:rsidR="00C5766E">
        <w:rPr>
          <w:rFonts w:hint="eastAsia"/>
          <w:lang w:eastAsia="ko-KR"/>
        </w:rPr>
        <w:t xml:space="preserve"> </w:t>
      </w:r>
      <w:r w:rsidR="00C5766E">
        <w:rPr>
          <w:rFonts w:hint="eastAsia"/>
          <w:lang w:eastAsia="ko-KR"/>
        </w:rPr>
        <w:t>한다</w:t>
      </w:r>
      <w:r w:rsidR="00C5766E">
        <w:rPr>
          <w:rFonts w:hint="eastAsia"/>
          <w:lang w:eastAsia="ko-KR"/>
        </w:rPr>
        <w:t>.</w:t>
      </w:r>
      <w:r w:rsidR="00C5766E">
        <w:rPr>
          <w:lang w:eastAsia="ko-KR"/>
        </w:rPr>
        <w:t xml:space="preserve"> </w:t>
      </w:r>
      <w:r w:rsidR="00C5766E">
        <w:rPr>
          <w:rFonts w:hint="eastAsia"/>
          <w:lang w:eastAsia="ko-KR"/>
        </w:rPr>
        <w:t>이는</w:t>
      </w:r>
      <w:r w:rsidR="00C5766E">
        <w:rPr>
          <w:rFonts w:hint="eastAsia"/>
          <w:lang w:eastAsia="ko-KR"/>
        </w:rPr>
        <w:t xml:space="preserve"> </w:t>
      </w:r>
      <w:r w:rsidR="00C5766E">
        <w:rPr>
          <w:lang w:eastAsia="ko-KR"/>
        </w:rPr>
        <w:t>Overfitting</w:t>
      </w:r>
      <w:r w:rsidR="00C5766E">
        <w:rPr>
          <w:rFonts w:hint="eastAsia"/>
          <w:lang w:eastAsia="ko-KR"/>
        </w:rPr>
        <w:t xml:space="preserve"> </w:t>
      </w:r>
      <w:r w:rsidR="00C5766E">
        <w:rPr>
          <w:rFonts w:hint="eastAsia"/>
          <w:lang w:eastAsia="ko-KR"/>
        </w:rPr>
        <w:t>이슈나</w:t>
      </w:r>
      <w:r w:rsidR="00C5766E">
        <w:rPr>
          <w:rFonts w:hint="eastAsia"/>
          <w:lang w:eastAsia="ko-KR"/>
        </w:rPr>
        <w:t xml:space="preserve"> </w:t>
      </w:r>
      <w:r w:rsidR="00C5766E">
        <w:rPr>
          <w:rFonts w:hint="eastAsia"/>
          <w:lang w:eastAsia="ko-KR"/>
        </w:rPr>
        <w:t>학습</w:t>
      </w:r>
      <w:r w:rsidR="00C5766E">
        <w:rPr>
          <w:rFonts w:hint="eastAsia"/>
          <w:lang w:eastAsia="ko-KR"/>
        </w:rPr>
        <w:t xml:space="preserve"> </w:t>
      </w:r>
      <w:r w:rsidR="00C5766E">
        <w:rPr>
          <w:rFonts w:hint="eastAsia"/>
          <w:lang w:eastAsia="ko-KR"/>
        </w:rPr>
        <w:t>속도</w:t>
      </w:r>
      <w:r w:rsidR="00C5766E">
        <w:rPr>
          <w:rFonts w:hint="eastAsia"/>
          <w:lang w:eastAsia="ko-KR"/>
        </w:rPr>
        <w:t>,</w:t>
      </w:r>
      <w:r w:rsidR="00C5766E">
        <w:rPr>
          <w:lang w:eastAsia="ko-KR"/>
        </w:rPr>
        <w:t xml:space="preserve"> </w:t>
      </w:r>
      <w:r w:rsidR="00C5766E">
        <w:rPr>
          <w:rFonts w:hint="eastAsia"/>
          <w:lang w:eastAsia="ko-KR"/>
        </w:rPr>
        <w:t>학습</w:t>
      </w:r>
      <w:r w:rsidR="00C5766E">
        <w:rPr>
          <w:rFonts w:hint="eastAsia"/>
          <w:lang w:eastAsia="ko-KR"/>
        </w:rPr>
        <w:t xml:space="preserve"> </w:t>
      </w:r>
      <w:r w:rsidR="00C5766E">
        <w:rPr>
          <w:rFonts w:hint="eastAsia"/>
          <w:lang w:eastAsia="ko-KR"/>
        </w:rPr>
        <w:t>안정성을</w:t>
      </w:r>
      <w:r w:rsidR="00C5766E">
        <w:rPr>
          <w:rFonts w:hint="eastAsia"/>
          <w:lang w:eastAsia="ko-KR"/>
        </w:rPr>
        <w:t xml:space="preserve"> </w:t>
      </w:r>
      <w:r w:rsidR="00C5766E">
        <w:rPr>
          <w:rFonts w:hint="eastAsia"/>
          <w:lang w:eastAsia="ko-KR"/>
        </w:rPr>
        <w:t>위하여</w:t>
      </w:r>
      <w:r w:rsidR="00C5766E">
        <w:rPr>
          <w:rFonts w:hint="eastAsia"/>
          <w:lang w:eastAsia="ko-KR"/>
        </w:rPr>
        <w:t xml:space="preserve"> </w:t>
      </w:r>
      <w:r w:rsidR="00C5766E">
        <w:rPr>
          <w:rFonts w:hint="eastAsia"/>
          <w:lang w:eastAsia="ko-KR"/>
        </w:rPr>
        <w:t>정규화를</w:t>
      </w:r>
      <w:r w:rsidR="00C5766E">
        <w:rPr>
          <w:rFonts w:hint="eastAsia"/>
          <w:lang w:eastAsia="ko-KR"/>
        </w:rPr>
        <w:t xml:space="preserve"> </w:t>
      </w:r>
      <w:r w:rsidR="00C5766E">
        <w:rPr>
          <w:rFonts w:hint="eastAsia"/>
          <w:lang w:eastAsia="ko-KR"/>
        </w:rPr>
        <w:t>하는</w:t>
      </w:r>
      <w:r w:rsidR="00C5766E">
        <w:rPr>
          <w:rFonts w:hint="eastAsia"/>
          <w:lang w:eastAsia="ko-KR"/>
        </w:rPr>
        <w:t xml:space="preserve"> </w:t>
      </w:r>
      <w:r w:rsidR="00C5766E">
        <w:rPr>
          <w:rFonts w:hint="eastAsia"/>
          <w:lang w:eastAsia="ko-KR"/>
        </w:rPr>
        <w:t>것이다</w:t>
      </w:r>
      <w:r w:rsidR="00C5766E">
        <w:rPr>
          <w:rFonts w:hint="eastAsia"/>
          <w:lang w:eastAsia="ko-KR"/>
        </w:rPr>
        <w:t>.</w:t>
      </w:r>
      <w:r w:rsidR="00C5766E">
        <w:rPr>
          <w:lang w:eastAsia="ko-KR"/>
        </w:rPr>
        <w:t xml:space="preserve">  BatchNomalization</w:t>
      </w:r>
      <w:r w:rsidR="00C5766E">
        <w:rPr>
          <w:rFonts w:hint="eastAsia"/>
          <w:lang w:eastAsia="ko-KR"/>
        </w:rPr>
        <w:t>은</w:t>
      </w:r>
      <w:r w:rsidR="00C5766E">
        <w:rPr>
          <w:rFonts w:hint="eastAsia"/>
          <w:lang w:eastAsia="ko-KR"/>
        </w:rPr>
        <w:t xml:space="preserve"> </w:t>
      </w:r>
      <w:r w:rsidR="00C5766E">
        <w:rPr>
          <w:rFonts w:hint="eastAsia"/>
          <w:lang w:eastAsia="ko-KR"/>
        </w:rPr>
        <w:t>학습</w:t>
      </w:r>
      <w:r w:rsidR="00C5766E">
        <w:rPr>
          <w:rFonts w:hint="eastAsia"/>
          <w:lang w:eastAsia="ko-KR"/>
        </w:rPr>
        <w:t xml:space="preserve"> </w:t>
      </w:r>
      <w:r w:rsidR="00C5766E">
        <w:rPr>
          <w:rFonts w:hint="eastAsia"/>
          <w:lang w:eastAsia="ko-KR"/>
        </w:rPr>
        <w:t>할때마다</w:t>
      </w:r>
      <w:r w:rsidR="00C5766E">
        <w:rPr>
          <w:rFonts w:hint="eastAsia"/>
          <w:lang w:eastAsia="ko-KR"/>
        </w:rPr>
        <w:t xml:space="preserve"> </w:t>
      </w:r>
      <w:r w:rsidR="00C5766E">
        <w:rPr>
          <w:rFonts w:hint="eastAsia"/>
          <w:lang w:eastAsia="ko-KR"/>
        </w:rPr>
        <w:t>활성화</w:t>
      </w:r>
      <w:r w:rsidR="00C5766E">
        <w:rPr>
          <w:rFonts w:hint="eastAsia"/>
          <w:lang w:eastAsia="ko-KR"/>
        </w:rPr>
        <w:t xml:space="preserve"> </w:t>
      </w:r>
      <w:r w:rsidR="00C5766E">
        <w:rPr>
          <w:rFonts w:hint="eastAsia"/>
          <w:lang w:eastAsia="ko-KR"/>
        </w:rPr>
        <w:t>값을</w:t>
      </w:r>
      <w:r w:rsidR="00C5766E">
        <w:rPr>
          <w:rFonts w:hint="eastAsia"/>
          <w:lang w:eastAsia="ko-KR"/>
        </w:rPr>
        <w:t xml:space="preserve"> </w:t>
      </w:r>
      <w:r w:rsidR="00C5766E">
        <w:rPr>
          <w:rFonts w:hint="eastAsia"/>
          <w:lang w:eastAsia="ko-KR"/>
        </w:rPr>
        <w:t>정규화</w:t>
      </w:r>
      <w:r w:rsidR="00C5766E">
        <w:rPr>
          <w:rFonts w:hint="eastAsia"/>
          <w:lang w:eastAsia="ko-KR"/>
        </w:rPr>
        <w:t xml:space="preserve"> </w:t>
      </w:r>
    </w:p>
    <w:p w:rsidR="00902D1F" w:rsidRDefault="00C5766E" w:rsidP="00902D1F">
      <w:pPr>
        <w:rPr>
          <w:lang w:eastAsia="ko-KR"/>
        </w:rPr>
      </w:pPr>
      <w:r>
        <w:rPr>
          <w:rFonts w:hint="eastAsia"/>
          <w:lang w:eastAsia="ko-KR"/>
        </w:rPr>
        <w:t>하기때문에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자유로워</w:t>
      </w:r>
      <w:r w:rsidR="00E37245">
        <w:rPr>
          <w:rFonts w:hint="eastAsia"/>
          <w:lang w:eastAsia="ko-KR"/>
        </w:rPr>
        <w:t>진다</w:t>
      </w:r>
      <w:r w:rsidR="004E25D6">
        <w:rPr>
          <w:rFonts w:hint="eastAsia"/>
          <w:lang w:eastAsia="ko-KR"/>
        </w:rPr>
        <w:t>.</w:t>
      </w:r>
    </w:p>
    <w:p w:rsidR="00C5766E" w:rsidRDefault="00C5766E" w:rsidP="00902D1F">
      <w:pPr>
        <w:rPr>
          <w:lang w:eastAsia="ko-KR"/>
        </w:rPr>
      </w:pPr>
    </w:p>
    <w:p w:rsidR="00C5766E" w:rsidRDefault="00C5766E" w:rsidP="00902D1F">
      <w:pPr>
        <w:rPr>
          <w:lang w:eastAsia="ko-KR"/>
        </w:rPr>
      </w:pP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Overfitting </w:t>
      </w:r>
      <w:r>
        <w:rPr>
          <w:rFonts w:hint="eastAsia"/>
          <w:lang w:eastAsia="ko-KR"/>
        </w:rPr>
        <w:t>이슈를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해결하기위해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Dropout </w:t>
      </w:r>
      <w:r>
        <w:rPr>
          <w:rFonts w:hint="eastAsia"/>
          <w:lang w:eastAsia="ko-KR"/>
        </w:rPr>
        <w:t>레이어를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놓아서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랜덤하게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드랍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E37245" w:rsidRDefault="00E37245" w:rsidP="00902D1F">
      <w:pPr>
        <w:rPr>
          <w:lang w:eastAsia="ko-KR"/>
        </w:rPr>
      </w:pPr>
    </w:p>
    <w:p w:rsidR="00E37245" w:rsidRDefault="00E37245" w:rsidP="00902D1F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 w:rsidR="004F2359"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Softmax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output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</w:t>
      </w:r>
      <w:r w:rsidR="004F2359">
        <w:rPr>
          <w:rFonts w:hint="eastAsia"/>
          <w:lang w:eastAsia="ko-KR"/>
        </w:rPr>
        <w:t>다</w:t>
      </w:r>
      <w:r w:rsidR="004F2359">
        <w:rPr>
          <w:rFonts w:hint="eastAsia"/>
          <w:lang w:eastAsia="ko-KR"/>
        </w:rPr>
        <w:t>.</w:t>
      </w:r>
    </w:p>
    <w:p w:rsidR="00902D1F" w:rsidRPr="00C5766E" w:rsidRDefault="00902D1F" w:rsidP="00902D1F">
      <w:pPr>
        <w:rPr>
          <w:lang w:eastAsia="ko-KR"/>
        </w:rPr>
      </w:pPr>
    </w:p>
    <w:p w:rsidR="00902D1F" w:rsidRDefault="00902D1F" w:rsidP="00902D1F">
      <w:pPr>
        <w:pStyle w:val="2"/>
        <w:rPr>
          <w:bCs/>
          <w:sz w:val="24"/>
          <w:lang w:eastAsia="ko-KR"/>
        </w:rPr>
      </w:pPr>
      <w:bookmarkStart w:id="14" w:name="_Toc10562772"/>
      <w:r>
        <w:rPr>
          <w:rFonts w:hint="eastAsia"/>
          <w:bCs/>
          <w:sz w:val="24"/>
          <w:lang w:eastAsia="ko-KR"/>
        </w:rPr>
        <w:t>구현</w:t>
      </w:r>
      <w:r>
        <w:rPr>
          <w:rFonts w:hint="eastAsia"/>
          <w:bCs/>
          <w:sz w:val="24"/>
          <w:lang w:eastAsia="ko-KR"/>
        </w:rPr>
        <w:t xml:space="preserve"> </w:t>
      </w:r>
      <w:r>
        <w:rPr>
          <w:rFonts w:hint="eastAsia"/>
          <w:bCs/>
          <w:sz w:val="24"/>
          <w:lang w:eastAsia="ko-KR"/>
        </w:rPr>
        <w:t>결과</w:t>
      </w:r>
      <w:bookmarkEnd w:id="14"/>
    </w:p>
    <w:p w:rsidR="00902D1F" w:rsidRDefault="00902D1F" w:rsidP="00902D1F">
      <w:pPr>
        <w:pStyle w:val="3"/>
        <w:rPr>
          <w:lang w:eastAsia="ko-KR"/>
        </w:rPr>
      </w:pPr>
      <w:bookmarkStart w:id="15" w:name="_Toc10562773"/>
      <w:r>
        <w:rPr>
          <w:lang w:eastAsia="ko-KR"/>
        </w:rPr>
        <w:t>Test Accuracy and Test Loss</w:t>
      </w:r>
      <w:bookmarkEnd w:id="15"/>
    </w:p>
    <w:p w:rsidR="00BA262E" w:rsidRDefault="00BA262E" w:rsidP="00BA262E">
      <w:pPr>
        <w:rPr>
          <w:lang w:eastAsia="ko-KR"/>
        </w:rPr>
      </w:pPr>
      <w:r w:rsidRPr="00BA262E">
        <w:rPr>
          <w:noProof/>
          <w:lang w:eastAsia="ko-KR"/>
        </w:rPr>
        <w:drawing>
          <wp:inline distT="0" distB="0" distL="0" distR="0" wp14:anchorId="00C3A4E9" wp14:editId="6C9A224F">
            <wp:extent cx="5228180" cy="3425687"/>
            <wp:effectExtent l="0" t="0" r="4445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6071" cy="34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2E" w:rsidRDefault="00BA262E" w:rsidP="00BA262E">
      <w:pPr>
        <w:rPr>
          <w:lang w:eastAsia="ko-KR"/>
        </w:rPr>
      </w:pPr>
      <w:r>
        <w:rPr>
          <w:rFonts w:hint="eastAsia"/>
          <w:lang w:eastAsia="ko-KR"/>
        </w:rPr>
        <w:t>가로축이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epoch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세로축이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Accuracy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의미함</w:t>
      </w:r>
      <w:r>
        <w:rPr>
          <w:rFonts w:hint="eastAsia"/>
          <w:lang w:eastAsia="ko-KR"/>
        </w:rPr>
        <w:t>.</w:t>
      </w:r>
    </w:p>
    <w:p w:rsidR="00BA262E" w:rsidRDefault="00BA262E" w:rsidP="00BA262E">
      <w:pPr>
        <w:rPr>
          <w:lang w:eastAsia="ko-KR"/>
        </w:rPr>
      </w:pPr>
      <w:r>
        <w:rPr>
          <w:lang w:eastAsia="ko-KR"/>
        </w:rPr>
        <w:t xml:space="preserve">Epoch </w:t>
      </w:r>
      <w:r>
        <w:rPr>
          <w:rFonts w:hint="eastAsia"/>
          <w:lang w:eastAsia="ko-KR"/>
        </w:rPr>
        <w:t>4</w:t>
      </w:r>
      <w:r>
        <w:rPr>
          <w:lang w:eastAsia="ko-KR"/>
        </w:rPr>
        <w:t>8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갔을때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Validation Accuracy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0.8535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볼수있음</w:t>
      </w:r>
      <w:r>
        <w:rPr>
          <w:rFonts w:hint="eastAsia"/>
          <w:lang w:eastAsia="ko-KR"/>
        </w:rPr>
        <w:t xml:space="preserve">. </w:t>
      </w:r>
    </w:p>
    <w:p w:rsidR="00BA262E" w:rsidRPr="00BA262E" w:rsidRDefault="00BA262E" w:rsidP="00BA262E">
      <w:pPr>
        <w:rPr>
          <w:lang w:eastAsia="ko-KR"/>
        </w:rPr>
      </w:pPr>
    </w:p>
    <w:p w:rsidR="00BA262E" w:rsidRDefault="00BA262E" w:rsidP="00902D1F">
      <w:pPr>
        <w:rPr>
          <w:lang w:eastAsia="ko-KR"/>
        </w:rPr>
      </w:pPr>
      <w:r w:rsidRPr="00BA262E">
        <w:rPr>
          <w:noProof/>
          <w:lang w:eastAsia="ko-KR"/>
        </w:rPr>
        <w:lastRenderedPageBreak/>
        <w:drawing>
          <wp:inline distT="0" distB="0" distL="0" distR="0" wp14:anchorId="069E20DC" wp14:editId="5D9B1779">
            <wp:extent cx="5039275" cy="1530626"/>
            <wp:effectExtent l="0" t="0" r="3175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2421" cy="153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2E" w:rsidRDefault="00BA262E" w:rsidP="00902D1F">
      <w:pPr>
        <w:rPr>
          <w:lang w:eastAsia="ko-KR"/>
        </w:rPr>
      </w:pPr>
    </w:p>
    <w:p w:rsidR="00902D1F" w:rsidRDefault="00902D1F" w:rsidP="00902D1F">
      <w:pPr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est Accuracy : 0.8</w:t>
      </w:r>
      <w:r w:rsidR="00BA262E">
        <w:rPr>
          <w:lang w:eastAsia="ko-KR"/>
        </w:rPr>
        <w:t>53</w:t>
      </w:r>
    </w:p>
    <w:p w:rsidR="00902D1F" w:rsidRDefault="00902D1F" w:rsidP="00902D1F">
      <w:pPr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est Loss.        : 0.</w:t>
      </w:r>
      <w:r w:rsidR="00BA262E">
        <w:rPr>
          <w:lang w:eastAsia="ko-KR"/>
        </w:rPr>
        <w:t>683</w:t>
      </w:r>
    </w:p>
    <w:p w:rsidR="00BA262E" w:rsidRDefault="00BA262E" w:rsidP="00902D1F">
      <w:pPr>
        <w:rPr>
          <w:lang w:eastAsia="ko-KR"/>
        </w:rPr>
      </w:pPr>
    </w:p>
    <w:p w:rsidR="00BA262E" w:rsidRPr="00902D1F" w:rsidRDefault="00BA262E" w:rsidP="00BA262E">
      <w:pPr>
        <w:pStyle w:val="3"/>
        <w:rPr>
          <w:lang w:eastAsia="ko-KR"/>
        </w:rPr>
      </w:pPr>
      <w:bookmarkStart w:id="16" w:name="_Toc10562774"/>
      <w:r>
        <w:rPr>
          <w:lang w:eastAsia="ko-KR"/>
        </w:rPr>
        <w:t>Prediction Result</w:t>
      </w:r>
      <w:bookmarkEnd w:id="16"/>
    </w:p>
    <w:p w:rsidR="00BA262E" w:rsidRDefault="00BA262E" w:rsidP="00902D1F">
      <w:pPr>
        <w:rPr>
          <w:lang w:eastAsia="ko-KR"/>
        </w:rPr>
      </w:pPr>
      <w:r w:rsidRPr="00BA262E">
        <w:rPr>
          <w:noProof/>
          <w:lang w:eastAsia="ko-KR"/>
        </w:rPr>
        <w:drawing>
          <wp:inline distT="0" distB="0" distL="0" distR="0" wp14:anchorId="7EA79340" wp14:editId="228013B4">
            <wp:extent cx="5234609" cy="25792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403" cy="259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2E" w:rsidRDefault="00BA262E" w:rsidP="00902D1F">
      <w:pPr>
        <w:pStyle w:val="3"/>
        <w:rPr>
          <w:lang w:eastAsia="ko-KR"/>
        </w:rPr>
      </w:pPr>
      <w:bookmarkStart w:id="17" w:name="_Toc10562775"/>
      <w:r>
        <w:rPr>
          <w:lang w:eastAsia="ko-KR"/>
        </w:rPr>
        <w:lastRenderedPageBreak/>
        <w:t>Heatmap Result</w:t>
      </w:r>
      <w:bookmarkEnd w:id="17"/>
    </w:p>
    <w:p w:rsidR="00BA262E" w:rsidRDefault="00BA262E" w:rsidP="00902D1F">
      <w:pPr>
        <w:rPr>
          <w:lang w:eastAsia="ko-KR"/>
        </w:rPr>
      </w:pPr>
      <w:r w:rsidRPr="00BA262E">
        <w:rPr>
          <w:noProof/>
          <w:lang w:eastAsia="ko-KR"/>
        </w:rPr>
        <w:drawing>
          <wp:inline distT="0" distB="0" distL="0" distR="0" wp14:anchorId="1A47EDE6" wp14:editId="547E41EE">
            <wp:extent cx="5307480" cy="2590800"/>
            <wp:effectExtent l="0" t="0" r="127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9433" cy="261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2E" w:rsidRPr="00902D1F" w:rsidRDefault="00BA262E" w:rsidP="00902D1F">
      <w:pPr>
        <w:rPr>
          <w:lang w:eastAsia="ko-KR"/>
        </w:rPr>
      </w:pPr>
    </w:p>
    <w:p w:rsidR="00CE7811" w:rsidRDefault="00CE7811" w:rsidP="00D6407C">
      <w:pPr>
        <w:pStyle w:val="1"/>
        <w:rPr>
          <w:bCs/>
          <w:sz w:val="28"/>
          <w:lang w:eastAsia="ko-KR"/>
        </w:rPr>
      </w:pPr>
      <w:bookmarkStart w:id="18" w:name="_Toc10562776"/>
      <w:r w:rsidRPr="00D6407C">
        <w:rPr>
          <w:rFonts w:hint="eastAsia"/>
          <w:bCs/>
          <w:sz w:val="28"/>
          <w:lang w:eastAsia="ko-KR"/>
        </w:rPr>
        <w:t>전역</w:t>
      </w:r>
      <w:r w:rsidRPr="00D6407C">
        <w:rPr>
          <w:rFonts w:hint="eastAsia"/>
          <w:bCs/>
          <w:sz w:val="28"/>
          <w:lang w:eastAsia="ko-KR"/>
        </w:rPr>
        <w:t xml:space="preserve"> </w:t>
      </w:r>
      <w:r w:rsidRPr="00D6407C">
        <w:rPr>
          <w:rFonts w:hint="eastAsia"/>
          <w:bCs/>
          <w:sz w:val="28"/>
          <w:lang w:eastAsia="ko-KR"/>
        </w:rPr>
        <w:t>변수</w:t>
      </w:r>
      <w:r w:rsidRPr="00D6407C">
        <w:rPr>
          <w:rFonts w:hint="eastAsia"/>
          <w:bCs/>
          <w:sz w:val="28"/>
          <w:lang w:eastAsia="ko-KR"/>
        </w:rPr>
        <w:t xml:space="preserve"> </w:t>
      </w:r>
      <w:r w:rsidRPr="00D6407C">
        <w:rPr>
          <w:rFonts w:hint="eastAsia"/>
          <w:bCs/>
          <w:sz w:val="28"/>
          <w:lang w:eastAsia="ko-KR"/>
        </w:rPr>
        <w:t>정의</w:t>
      </w:r>
      <w:bookmarkEnd w:id="18"/>
    </w:p>
    <w:p w:rsidR="00B51661" w:rsidRPr="00B51661" w:rsidRDefault="00B51661" w:rsidP="00B51661">
      <w:pPr>
        <w:ind w:left="720"/>
        <w:rPr>
          <w:lang w:eastAsia="ko-KR"/>
        </w:rPr>
      </w:pPr>
      <w:r>
        <w:rPr>
          <w:rFonts w:hint="eastAsia"/>
          <w:lang w:eastAsia="ko-KR"/>
        </w:rPr>
        <w:t>해당사항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.</w:t>
      </w:r>
    </w:p>
    <w:p w:rsidR="00E21195" w:rsidRDefault="006070F7" w:rsidP="006070F7">
      <w:pPr>
        <w:pStyle w:val="1"/>
        <w:rPr>
          <w:lang w:eastAsia="ko-KR"/>
        </w:rPr>
      </w:pPr>
      <w:bookmarkStart w:id="19" w:name="_Toc10562777"/>
      <w:r>
        <w:rPr>
          <w:rFonts w:hint="eastAsia"/>
          <w:lang w:eastAsia="ko-KR"/>
        </w:rPr>
        <w:t>코드</w:t>
      </w:r>
      <w:bookmarkEnd w:id="19"/>
    </w:p>
    <w:p w:rsidR="0094744C" w:rsidRDefault="0094744C" w:rsidP="006B22F8">
      <w:pPr>
        <w:rPr>
          <w:rFonts w:ascii="Arial" w:hAnsi="Arial"/>
          <w:b/>
          <w:sz w:val="24"/>
          <w:szCs w:val="24"/>
          <w:lang w:eastAsia="ko-KR"/>
        </w:rPr>
      </w:pP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>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"nbformat": 4,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"nbformat_minor": 0,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"colab":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"name": "20161631",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"version": "0.3.2",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"provenance": [],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"collapsed_sections":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"19Xdssgr-kxd",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"CttH-ynKdaNq",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"u9ykG_EHxT5y",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"B0oTrbKHcZVV"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"toc_visible": true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"kernelspec":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"name": "python3",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"display_name": "Python 3"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"accelerator": "GPU"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"cells":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"CttH-ynKdaNq",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 Import modules"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"TPcE-cf03x1G",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"base_uri": "https://localhost:8080/",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"height": 34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"outputId": "43beda32-62a2-46ab-9a59-5dc906ea646a"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"import keras\n",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"from keras.datasets import cifar10\n",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"from keras.models import Sequential\n",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"from keras.layers import Dense, Dropout, Flatten, Activation, BatchNormalization\n",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"from keras.layers import Conv2D, MaxPooling2D\n",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"from keras import backend as K\n",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"from keras.utils.vis_utils import model_to_dot\n",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"from IPython.display import SVG\n",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"%matplotlib inline\n",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"import matplotlib.pyplot as plt\n",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"from sklearn.metrics import confusion_matrix\n",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"import pandas as pd\n",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"import seaborn as sns"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1,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"output_type": "stream",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"text":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"Using TensorFlow backend.\n"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"name": "stderr"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"17L2b3EoEr9O",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    "base_uri": "https://localhost:8080/",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"height": 34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"outputId": "12c209ea-fc18-4ae0-a7b2-13850be33a39"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"from keras.constraints import maxnorm\n",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"from keras import regularizers\n",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"import numpy as np\n",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"!pip install tensorboardcolab\n",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"from tensorboardcolab import *"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2,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"output_type": "stream",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"text":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"Requirement already satisfied: tensorboardcolab in /usr/local/lib/python3.6/dist-packages (0.0.22)\n"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"name": "stdout"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"u9ykG_EHxT5y",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 Tuning parameters and callbacks"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"56o20HESYkAB",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"def tuning_parameters():\n",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global epochs\n",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global learning_rate\n",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global batch_size\n",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global num_classes\n",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epochs = 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learning_rate=0.001\n",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  "\n",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batch_size = 64\n",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num_classes = 10"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0,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"bpu8gMJiZEA8",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"def init_callbacks():\n",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my_callbacks = []\n",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from keras.callbacks import EarlyStopping\n",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early_stopping = EarlyStopping(patience = 50)\n",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my_callbacks.append(early_stopping)\n",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tbc=TensorBoardColab()\n",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my_callbacks.append(TensorBoardColabCallback(tbc))\n",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return my_callbacks"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0,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"-8Fqbse-aB9O",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"base_uri": "https://localhost:8080/",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"height": 69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"outputId": "552e4ea4-fe0b-45d8-ea47-5d605d05a446"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"tuning_parameters()\n",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"my_callbacks = init_callbacks()"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5,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    "output_type": "stream",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"text":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"Wait for 8 seconds...\n",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"TensorBoard link:\n",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"http://8919f6ac.ngrok.io\n"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"name": "stdout"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"DTRy8O-Bloud",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 Data"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"B0oTrbKHcZVV",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"## Plot image"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"3SSeHKiggedo",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"def plot_images(x, y_true, y_pred=None, size=(5, 5)):\n",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assert len(x) == len(y_true) == size[0] * size[1]\n",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fig, axes = plt.subplots(size[0], size[1])\n",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fig.subplots_adjust(hspace=0.5, wspace=0.1)\n",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for i, ax in enumerate(axes.flat):\n",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if x[i].shape[-1] == 1:\n",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ax.imshow(x[i].reshape(x[i].shape[0], x[i].shape[1]))\n",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else:\n",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ax.imshow(x[i])\n",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if y_pred is None:\n",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  "            xlabel = \"True: {0}\".format(y_true[i].argmax())\n",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else:\n",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xlabel = \"True: {0}, Pred: {1}\".format(y_true[i].argmax(),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                                y_pred[i].argmax())\n",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ax.set_xlabel(xlabel)\n",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ax.set_xticks([])\n",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ax.set_yticks([])\n",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plt.show()"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0,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"OmEH-fu2exDv",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"## Load dataset"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"vk-aKTUq37Mp",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"(x_train, y_train), (x_test, y_test) = cifar10.load_data()"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0,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"Zmsp0SpuF_yj",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"base_uri": "https://localhost:8080/",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"height": 34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"outputId": "13324e02-4ad6-4487-a1a0-4144ccd5ca39"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"len(x_train.shape)"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8,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"output_type": "execute_result",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"text/plain":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  "4"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"tags":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"execution_count": 8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"2R_RYuFvxkxG",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"## Reshaping the data"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"Wjwu-mJbyA8M",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"if len(x_train.shape) &lt; 4:\n",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x_train = x_train.reshape(x_train.shape[0], x_train.shape[1], x_train.shape[2], 1)\n",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x_test = x_test.reshape(x_test.shape[0], x_train.shape[1], x_train.shape[2], 1)"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0,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"JHL9_0sE3_1Q",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"base_uri": "https://localhost:8080/",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"height": 69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  "outputId": "1ba543e9-985c-409b-ab49-493c174d0a12"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"x_train = x_train.astype('float32')\n",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"x_test = x_test.astype('float32')\n",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"x_train /= 255.0\n",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"x_test /= 255.0\n",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"print('x_train shape:', x_train.shape)\n",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"print(x_train.shape[0], 'train samples')\n",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"print(x_test.shape[0], 'test samples')"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10,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"output_type": "stream",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"text":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"x_train shape: (50000, 32, 32, 3)\n",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 train samples\n",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"10000 test samples\n"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"name": "stdout"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"68q5tqqkvFj_",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"## Applying One hot encoding for the data"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"SW-9tcS3vGTT",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"y_train = keras.utils.to_categorical(y_train, num_classes)\n",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"y_test = keras.utils.to_categorical(y_test, num_classes)"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0,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"_kkozXvddyyB",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"## Show data"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"tHO8KB8zd1vp",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"base_uri": "https://localhost:8080/",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"height": 265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"outputId": "af8abfc9-16b4-4fc3-f32a-90f07f59ee9f"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"plot_images(x_train[:25], y_train[:25])"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12,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"output_type": "display_data",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"image/png": "iVBORw0KGgoAAAANSUhEUgAAAUUAAAD5CAYAAACwCyfnAAAABHNCSVQICAgIfAhkiAAAAAlwSFlz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</w:t>
      </w:r>
      <w:r>
        <w:rPr>
          <w:lang w:eastAsia="ko-KR"/>
        </w:rPr>
        <w:lastRenderedPageBreak/>
        <w:t>W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\nN/jBK69SThXX7u6QLCsOX3+d7F/Dh</w:t>
      </w:r>
      <w:r>
        <w:rPr>
          <w:lang w:eastAsia="ko-KR"/>
        </w:rPr>
        <w:lastRenderedPageBreak/>
        <w:t>U8+yyCdkGVjSjGkqktqffzSE6QQPHrhNHGSIJXHzuY2Wpc0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\nEVHImMAGjEeaqBHj</w:t>
      </w:r>
      <w:r>
        <w:rPr>
          <w:lang w:eastAsia="ko-KR"/>
        </w:rPr>
        <w:lastRenderedPageBreak/>
        <w:t>Jz47+ymbRxlvX99lZ69gPEqp65THHj1FM/IxWQlW4ZwjCnyMNgjl/Y3tWN9P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\nqPV9r3DCIVRAmmXkacrO/iH//</w:t>
      </w:r>
      <w:r>
        <w:rPr>
          <w:lang w:eastAsia="ko-KR"/>
        </w:rPr>
        <w:lastRenderedPageBreak/>
        <w:t>T/5p2xc3yCtDNe39n8yoa82FmFKFHLWoT03OKFnT4VzxI2Sw8ND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\nDZfRu34XHC6gugpcv2ksIc</w:t>
      </w:r>
      <w:r>
        <w:rPr>
          <w:lang w:eastAsia="ko-KR"/>
        </w:rPr>
        <w:lastRenderedPageBreak/>
        <w:t>T/DfxXP8hC7yBul01wzv068OsAQohfAy7+AOu8U7hrj/fidtnjU8DP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\nBF1nIel0p9m6fJUoSxmuXmdra4sXXnyR8+cfJWlMU</w:t>
      </w:r>
      <w:r>
        <w:rPr>
          <w:lang w:eastAsia="ko-KR"/>
        </w:rPr>
        <w:lastRenderedPageBreak/>
        <w:t>RY5UsB3Xvwmg2EfrQ3W2INQgqMqK8ZuQpJA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\ne//Wr48Sla547pVnmTvT5hf+s5/nnvOzCC+jKCaUpeGhj5/j2ouX+LPf+R</w:t>
      </w:r>
      <w:r>
        <w:rPr>
          <w:lang w:eastAsia="ko-KR"/>
        </w:rPr>
        <w:lastRenderedPageBreak/>
        <w:t>JB2aAqDNZp2pHg+NIx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\n5pkuKwqVI4ViSkIElMMB5Dluc5sVBL7StLIB8yq</w:t>
      </w:r>
      <w:r>
        <w:rPr>
          <w:lang w:eastAsia="ko-KR"/>
        </w:rPr>
        <w:lastRenderedPageBreak/>
        <w:t>m108JW11sJdFpn2GRUhiwxYSl8/OEb2wfZql3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\nqSyj8ZCiLBBaokONdxDFEToImM4KpIxuYVteHGgpWU5SJjND+uSHObba5pE</w:t>
      </w:r>
      <w:r>
        <w:rPr>
          <w:lang w:eastAsia="ko-KR"/>
        </w:rPr>
        <w:lastRenderedPageBreak/>
        <w:t>H1wiRyEATCAgUaFU3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\naLbX6Da7tDsdOu02f3Cb67wjp+g9WBy5yZG+</w:t>
      </w:r>
      <w:r>
        <w:rPr>
          <w:lang w:eastAsia="ko-KR"/>
        </w:rPr>
        <w:lastRenderedPageBreak/>
        <w:t>wlU5hXcEUYIKQ5rNJgKFtRq8RWvFcDBG2IJ8MqHV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\nxx7ihWxGsfcmqthFCov</w:t>
      </w:r>
      <w:r>
        <w:rPr>
          <w:lang w:eastAsia="ko-KR"/>
        </w:rPr>
        <w:lastRenderedPageBreak/>
        <w:t>1CzzKMofWinYnJSssZRgQxRFFWYJ0VNbWpx9rEIT4SJOVFc8+dYiff+IU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\nxjEbqytsrq+hvEOLxdz2wkNpMoJIMptOMN6h4pDf/b0v</w:t>
      </w:r>
      <w:r>
        <w:rPr>
          <w:lang w:eastAsia="ko-KR"/>
        </w:rPr>
        <w:lastRenderedPageBreak/>
        <w:t>8uyDG+zuDll/7NMk3Q2e/9afc3l/n7TV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\niKI</w:t>
      </w:r>
      <w:r>
        <w:rPr>
          <w:lang w:eastAsia="ko-KR"/>
        </w:rPr>
        <w:lastRenderedPageBreak/>
        <w:t>mQRLhlAYVIqTCe4/WAUVhqYwFNHGcYqh9h8bU/Z+VUjgn8V7hrK0PiAgQclr+97Rn/05IIUni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\nrc4S2WSCwCOxSC+QXtR9awAk5FlBleUsnIgeeZyP2Y7AsyR6mOF14uq</w:t>
      </w:r>
      <w:r>
        <w:rPr>
          <w:lang w:eastAsia="ko-KR"/>
        </w:rPr>
        <w:lastRenderedPageBreak/>
        <w:t>Q2A04uTpPMTZ0E42QkjBJ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\nQ+9wn6J0JM0WSRoRRhGB1HjnMNt32Boc0F1dY/7kO</w:t>
      </w:r>
      <w:r>
        <w:rPr>
          <w:lang w:eastAsia="ko-KR"/>
        </w:rPr>
        <w:lastRenderedPageBreak/>
        <w:t>nIGlYDwlrnE8OJal7f3Bmy99SqH6ye4vLnJ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\ni8kO3bkUhvqxk9kf</w:t>
      </w:r>
      <w:r>
        <w:rPr>
          <w:lang w:eastAsia="ko-KR"/>
        </w:rPr>
        <w:lastRenderedPageBreak/>
        <w:t>O/p8lGR6FGhBiNocLkukhP5wWLMDi7o4+4juUlCn9Hhf8ws676cF/TWPokfi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</w:t>
      </w:r>
      <w:r>
        <w:rPr>
          <w:lang w:eastAsia="ko-KR"/>
        </w:rPr>
        <w:lastRenderedPageBreak/>
        <w:t>LY88kZMomcYVRIq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\nWZxirE</w:t>
      </w:r>
      <w:r>
        <w:rPr>
          <w:lang w:eastAsia="ko-KR"/>
        </w:rPr>
        <w:lastRenderedPageBreak/>
        <w:t>WSMB32aTdX8ST0h31qjRaNVgelPSINo/3LjPp7TJOEybygNDAYT9nYOsH69gn+j3/+L37s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\nLl9+AzwPz3Nsn4tQPiS5rGRs7wA/Romq2gVWjvFtJ/jO0FkIgVKKkzs73</w:t>
      </w:r>
      <w:r>
        <w:rPr>
          <w:lang w:eastAsia="ko-KR"/>
        </w:rPr>
        <w:lastRenderedPageBreak/>
        <w:t>HzjObIs4cbBEWcf/Ajn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\nSMIa3yhyfhbYkUtoC6pifGEKyiwHJxFI</w:t>
      </w:r>
      <w:r>
        <w:rPr>
          <w:lang w:eastAsia="ko-KR"/>
        </w:rPr>
        <w:lastRenderedPageBreak/>
        <w:t>pvMYKRSbm+sIZcmSmLcuv0WnpWnX2ly+/BqzacyDD57D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\npwjbsimxGQ3GtNoLzLXbNJoN7t7tEI1HhIHLiY02</w:t>
      </w:r>
      <w:r>
        <w:rPr>
          <w:lang w:eastAsia="ko-KR"/>
        </w:rPr>
        <w:lastRenderedPageBreak/>
        <w:t>TiciLzRJNMKoMfXQIYl38YMWvmvRH3YZDUe4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\noIUWEVkA/nCyu0pVS64z2f8bxpgjS40tIgp4</w:t>
      </w:r>
      <w:r>
        <w:rPr>
          <w:lang w:eastAsia="ko-KR"/>
        </w:rPr>
        <w:lastRenderedPageBreak/>
        <w:t>DbhmjHnpqH7nYXgU+hCREPhfgDt5/TdjzL877N/5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"text/plain":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  "&lt;Figure size 432x288 with 25 Axes&gt;"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"tags":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"fytNaqPMy0uf",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 Creating the DNN model"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"mG8PTsJ3CoF5",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"base_uri": "https://localhost:8080/",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"height": 34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"outputId": "9f42df66-2d44-4dcd-e6a9-baa72bb69d9a"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"x_train.shape[1:]"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13,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"output_type": "execute_result",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"text/plain":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  "(32, 32, 3)"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"tags":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"execution_count": 13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"eS97oNIrlIyv",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 Define Model"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"p5P1W5284GnQ",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"def make_model():\n",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global model\n",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weight_decay = 1e-4\n",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 = Sequential()\n",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model.add(Conv2D(32, (3,3),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padding='same',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kernel_regularizer=regularizers.l2(weight_decay),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input_shape=x_train.shape[1:],\n",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bias_regularizer=regularizers.l2(weight_decay)))\n",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model.add(Activation('elu'))\n",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model.add(BatchNormalization())\n",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model.add(Conv2D(32, (3,3),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padding='same',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kernel_regularizer=regularizers.l2(weight_decay),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input_shape=x_train.shape[1:],\n",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bias_regularizer=regularizers.l2(weight_decay)))\n",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model.add(Activation('elu'))\n",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model.add(BatchNormalization())\n",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model.add(Conv2D(32, (3,3),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  "                   padding='same',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kernel_regularizer=regularizers.l2(weight_decay),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input_shape=x_train.shape[1:],\n",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bias_regularizer=regularizers.l2(weight_decay)))\n",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model.add(Activation('elu'))\n",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model.add(BatchNormalization())\n",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model.add(MaxPooling2D(pool_size=(2,2)))\n",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model.add(Dropout(0.2))\n",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model.add(Conv2D(64, (3,3),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padding='same',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kernel_regularizer=regularizers.l2(weight_decay),         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bias_regularizer=regularizers.l2(weight_decay)))\n",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model.add(Activation('elu'))\n",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model.add(BatchNormalization())\n",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model.add(MaxPooling2D(pool_size=(2,2)))\n",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model.add(Dropout(0.3))\n",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model.add(Conv2D(128, (3,3),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padding='same',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kernel_regularizer=regularizers.l2(weight_decay),\n",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bias_regularizer=regularizers.l2(weight_decay)))\n",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model.add(Activation('elu'))\n",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model.add(BatchNormalization()) 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model.add(Conv2D(128, (3,3),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padding='same',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kernel_regularizer=regularizers.l2(weight_decay),\n",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      bias_regularizer=regularizers.l2(weight_decay)))\n",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model.add(Activation('elu'))\n",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model.add(BatchNormalization())\n",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model.add(MaxPooling2D(pool_size=(2,2)))\n",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model.add(Dropout(0.4))\n",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model.add(Flatten())\n",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model.add(Dense(num_classes, activation='softmax'))"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0,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"lPMMeqHp6YPU",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"l2521PYTbICC",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"base_uri": "https://localhost:8080/",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"height": 142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"outputId": "4987156f-e464-41d0-a7ba-f9b3fad370bd"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"make_model()"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15,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"output_type": "stream",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"text":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"WARNING:tensorflow:From /usr/local/lib/python3.6/dist-packages/tensorflow/python/framework/op_def_library.py:263: colocate_with (from tensorflow.python.framework.ops) is deprecated and will be removed in a future version.\n",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"Instructions for updating:\n",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"Colocations handled automatically by placer.\n",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"WARNING:tensorflow:From /usr/local/lib/python3.6/dist-packages/keras/backend/tensorflow_backend.py:3445: calling dropout (from tensorflow.python.ops.nn_ops) with keep_prob is deprecated and will be removed in a future version.\n",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"Instructions for updating:\n",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"Please use `rate` instead of `keep_prob`. Rate should be set to `rate = 1 - keep_prob`.\n"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"name": "stdout"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"OMyvB4TX0RSq",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"## Visualization the model"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"0MaPfFRj0Tp7",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"base_uri": "https://localhost:8080/",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"height": 2958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"outputId": "8620e041-df01-4596-a5ab-a43e84a9ffb1"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"SVG(model_to_dot(model, show_shapes=True).create(prog='dot', format='svg'))"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16,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"output_type": "execute_result",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"text/plain":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  "&lt;IPython.core.display.SVG object&gt;"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"image/svg+xml": "&lt;svg height=\"2203pt\" viewBox=\"0.00 0.00 462.00 2203.00\" width=\"462pt\" xmlns=\"http://www.w3.org/2000/svg\" xmlns:xlink=\"http://www.w3.org/1999/xlink\"&gt;\n&lt;g class=\"graph\" id=\"graph0\" transform=\"scale(1 1) rotate(0) translate(4 2199)\"&gt;\n&lt;title&gt;G&lt;/title&gt;\n&lt;polygon fill=\"#ffffff\" points=\"-4,4 -4,-2199 458,-2199 458,4 -4,4\" stroke=\"transparent\"/&gt;\n&lt;!-- 139969574052248 --&gt;\n&lt;g class=\"node\" id=\"node1\"&gt;\n&lt;title&gt;139969574052248&lt;/title&gt;\n&lt;polygon fill=\"none\" points=\"69,-2075.5 69,-2121.5 385,-2121.5 385,-2075.5 69,-2075.5\" stroke=\"#000000\"/&gt;\n&lt;text fill=\"#000000\" font-family=\"Times,serif\" font-size=\"14.00\" text-anchor=\"middle\" x=\"135.5\" y=\"-2094.8\"&gt;conv2d_1: Conv2D&lt;/text&gt;\n&lt;polyline fill=\"none\" points=\"202,-2075.5 202,-2121.5 \" stroke=\"#000000\"/&gt;\n&lt;text fill=\"#000000\" font-family=\"Times,serif\" font-size=\"14.00\" text-anchor=\"middle\" x=\"231\" y=\"-2106.3\"&gt;input:&lt;/text&gt;\n&lt;polyline fill=\"none\" points=\"202,-2098.5 260,-2098.5 \" stroke=\"#000000\"/&gt;\n&lt;text fill=\"#000000\" font-family=\"Times,serif\" font-size=\"14.00\" text-anchor=\"middle\" x=\"231\" y=\"-2083.3\"&gt;output:&lt;/text&gt;\n&lt;polyline fill=\"none\" points=\"260,-2075.5 260,-2121.5 \" stroke=\"#000000\"/&gt;\n&lt;text fill=\"#000000\" font-family=\"Times,serif\" font-size=\"14.00\" text-anchor=\"middle\" x=\"322.5\" y=\"-2106.3\"&gt;(None, 32, 32, 3)&lt;/text&gt;\n&lt;polyline fill=\"none\" points=\"260,-2098.5 385,-2098.5 \" stroke=\"#000000\"/&gt;\n&lt;text fill=\"#000000\" font-family=\"Times,serif\" font-size=\"14.00\" text-anchor=\"middle\" x=\"322.5\" y=\"-2083.3\"&gt;(None, 32, 32, 32)&lt;/text&gt;\n&lt;/g&gt;\n&lt;!-- 139969573986144 --&gt;\n&lt;g class=\"node\" id=\"node2\"&gt;\n&lt;title&gt;139969573986144&lt;/title&gt;\n&lt;polygon fill=\"none\" points=\"58.5,-1992.5 58.5,-2038.5 395.5,-2038.5 395.5,-1992.5 58.5,-1992.5\" stroke=\"#000000\"/&gt;\n&lt;text fill=\"#000000\" font-family=\"Times,serif\" font-size=\"14.00\" text-anchor=\"middle\" x=\"135.5\" y=\"-2011.8\"&gt;activation_1: Activation&lt;/text&gt;\n&lt;polyline fill=\"none\" points=\"212.5,-1992.5 212.5,-2038.5 \" stroke=\"#000000\"/&gt;\n&lt;text fill=\"#000000\" font-family=\"Times,serif\" font-size=\"14.00\" text-anchor=\"middle\" x=\"241.5\" y=\"-2023.3\"&gt;input:&lt;/text&gt;\n&lt;polyline fill=\"none\" points=\"212.5,-2015.5 270.5,-2015.5 \" stroke=\"#000000\"/&gt;\n&lt;text fill=\"#000000\" font-family=\"Times,serif\" font-size=\"14.00\" text-anchor=\"middle\" x=\"241.5\" y=\"-2000.3\"&gt;output:&lt;/text&gt;\n&lt;polyline fill=\"none\" points=\"270.5,-1992.5 270.5,-2038.5 \" stroke=\"#000000\"/&gt;\n&lt;text fill=\"#000000\" font-family=\"Times,serif\" font-size=\"14.00\" text-anchor=\"middle\" x=\"333\" y=\"-2023.3\"&gt;(None, 32, 32, 32)&lt;/text&gt;\n&lt;polyline fill=\"none\" points=\"270.5,-2015.5 395.5,-2015.5 \" stroke=\"#000000\"/&gt;\n&lt;text fill=\"#000000\" font-family=\"Times,serif\" font-size=\"14.00\" text-anchor=\"middle\" x=\"333\" y=\"-2000.3\"&gt;(None, 32, 32, 32)&lt;/text&gt;\n&lt;/g&gt;\n&lt;!-- 139969574052248&amp;#45;&amp;gt;139969573986144 --&gt;\n&lt;g class=\"edge\" id=\"edge2\"&gt;\n&lt;title&gt;139969574052248-&amp;gt;139969573986144&lt;/title&gt;\n&lt;path d=\"M227,-2075.3799C227,-2067.1745 227,-2057.7679 227,-2048.8786\" fill=\"none\" stroke=\"#000000\"/&gt;\n&lt;polygon fill=\"#000000\" points=\"230.5001,-2048.784 227,-2038.784 223.5001,-2048.784 230.5001,-2048.784\" stroke=\"#000000\"/&gt;\n&lt;/g&gt;\n&lt;!-- 139969573984296 --&gt;\n&lt;g class=\"node\" id=\"node3\"&gt;\n&lt;title&gt;139969573984296&lt;/title&gt;\n&lt;polygon fill=\"none\" points=\"0,-1909.5 0,-1955.5 454,-1955.5 454,-1909.5 0,-1909.5\" stroke=\"#000000\"/&gt;\n&lt;text fill=\"#000000\" font-family=\"Times,serif\" font-size=\"14.00\" text-anchor=\"middle\" x=\"135.5\" y=\"-1928.8\"&gt;batch_normalization_1: BatchNormalization&lt;/text&gt;\n&lt;polyline fill=\"none\" points=\"271,-1909.5 271,-1955.5 \" stroke=\"#000000\"/&gt;\n&lt;text fill=\"#000000\" font-family=\"Times,serif\" font-size=\"14.00\" text-</w:t>
      </w:r>
      <w:r>
        <w:rPr>
          <w:lang w:eastAsia="ko-KR"/>
        </w:rPr>
        <w:lastRenderedPageBreak/>
        <w:t>anchor=\"middle\" x=\"300\" y=\"-1940.3\"&gt;input:&lt;/text&gt;\n&lt;polyline fill=\"none\" points=\"271,-1932.5 329,-1932.5 \" stroke=\"#000000\"/&gt;\n&lt;text fill=\"#000000\" font-family=\"Times,serif\" font-size=\"14.00\" text-anchor=\"middle\" x=\"300\" y=\"-1917.3\"&gt;output:&lt;/text&gt;\n&lt;polyline fill=\"none\" points=\"329,-1909.5 329,-1955.5 \" stroke=\"#000000\"/&gt;\n&lt;text fill=\"#000000\" font-family=\"Times,serif\" font-size=\"14.00\" text-anchor=\"middle\" x=\"391.5\" y=\"-1940.3\"&gt;(None, 32, 32, 32)&lt;/text&gt;\n&lt;polyline fill=\"none\" points=\"329,-1932.5 454,-1932.5 \" stroke=\"#000000\"/&gt;\n&lt;text fill=\"#000000\" font-family=\"Times,serif\" font-size=\"14.00\" text-anchor=\"middle\" x=\"391.5\" y=\"-1917.3\"&gt;(None, 32, 32, 32)&lt;/text&gt;\n&lt;/g&gt;\n&lt;!-- 139969573986144&amp;#45;&amp;gt;139969573984296 --&gt;\n&lt;g class=\"edge\" id=\"edge3\"&gt;\n&lt;title&gt;139969573986144-&amp;gt;139969573984296&lt;/title&gt;\n&lt;path d=\"M227,-1992.3799C227,-1984.1745 227,-1974.7679 227,-1965.8786\" fill=\"none\" stroke=\"#000000\"/&gt;\n&lt;polygon fill=\"#000000\" points=\"230.5001,-1965.784 227,-1955.784 223.5001,-1965.784 230.5001,-1965.784\" stroke=\"#000000\"/&gt;\n&lt;/g&gt;\n&lt;!-- 139969540069024 --&gt;\n&lt;g class=\"node\" id=\"node4\"&gt;\n&lt;title&gt;139969540069024&lt;/title&gt;\n&lt;polygon fill=\"none\" points=\"69,-1826.5 69,-1872.5 385,-1872.5 385,-1826.5 69,-1826.5\" stroke=\"#000000\"/&gt;\n&lt;text fill=\"#000000\" font-family=\"Times,serif\" font-size=\"14.00\" text-anchor=\"middle\" x=\"135.5\" y=\"-1845.8\"&gt;conv2d_2: Conv2D&lt;/text&gt;\n&lt;polyline fill=\"none\" points=\"202,-1826.5 202,-1872.5 \" stroke=\"#000000\"/&gt;\n&lt;text fill=\"#000000\" font-family=\"Times,serif\" font-size=\"14.00\" text-anchor=\"middle\" x=\"231\" y=\"-1857.3\"&gt;input:&lt;/text&gt;\n&lt;polyline fill=\"none\" points=\"202,-1849.5 260,-1849.5 \" stroke=\"#000000\"/&gt;\n&lt;text fill=\"#000000\" font-family=\"Times,serif\" font-size=\"14.00\" text-anchor=\"middle\" x=\"231\" y=\"-1834.3\"&gt;output:&lt;/text&gt;\n&lt;polyline fill=\"none\" points=\"260,-1826.5 260,-1872.5 \" stroke=\"#000000\"/&gt;\n&lt;text fill=\"#000000\" font-family=\"Times,serif\" font-size=\"14.00\" text-anchor=\"middle\" x=\"322.5\" y=\"-1857.3\"&gt;(None, 32, 32, 32)&lt;/text&gt;\n&lt;polyline fill=\"none\" points=\"260,-1849.5 385,-1849.5 \" stroke=\"#000000\"/&gt;\n&lt;text fill=\"#000000\" font-family=\"Times,serif\" font-size=\"14.00\" text-anchor=\"middle\" x=\"322.5\" y=\"-1834.3\"&gt;(None, 32, 32, 32)&lt;/text&gt;\n&lt;/g&gt;\n&lt;!-- 139969573984296&amp;#45;&amp;gt;139969540069024 --&gt;\n&lt;g class=\"edge\" id=\"edge4\"&gt;\n&lt;title&gt;139969573984296-&amp;gt;139969540069024&lt;/title&gt;\n&lt;path d=\"M227,-1909.3799C227,-1901.1745 227,-1891.7679 227,-1882.8786\" fill=\"none\" stroke=\"#000000\"/&gt;\n&lt;polygon fill=\"#000000\" points=\"230.5001,-1882.784 227,-1872.784 223.5001,-1882.784 230.5001,-1882.784\" stroke=\"#000000\"/&gt;\n&lt;/g&gt;\n&lt;!-- 139969329708280 --&gt;\n&lt;g class=\"node\" id=\"node5\"&gt;\n&lt;title&gt;139969329708280&lt;/title&gt;\n&lt;polygon fill=\"none\" points=\"58.5,-1743.5 58.5,-1789.5 395.5,-1789.5 395.5,-1743.5 58.5,-1743.5\" stroke=\"#000000\"/&gt;\n&lt;text fill=\"#000000\" font-family=\"Times,serif\" font-size=\"14.00\" text-anchor=\"middle\" x=\"135.5\" y=\"-1762.8\"&gt;activation_2: Activation&lt;/text&gt;\n&lt;polyline fill=\"none\" points=\"212.5,-1743.5 212.5,-1789.5 \" stroke=\"#000000\"/&gt;\n&lt;text fill=\"#000000\" font-family=\"Times,serif\" font-size=\"14.00\" text-anchor=\"middle\" x=\"241.5\" y=\"-1774.3\"&gt;input:&lt;/text&gt;\n&lt;polyline fill=\"none\" points=\"212.5,-1766.5 270.5,-1766.5 \" stroke=\"#000000\"/&gt;\n&lt;text fill=\"#000000\" font-family=\"Times,serif\" font-size=\"14.00\" text-anchor=\"middle\" x=\"241.5\" y=\"-1751.3\"&gt;output:&lt;/text&gt;\n&lt;polyline fill=\"none\" points=\"270.5,-1743.5 270.5,-1789.5 \" stroke=\"#000000\"/&gt;\n&lt;text fill=\"#000000\" font-family=\"Times,serif\" font-size=\"14.00\" text-anchor=\"middle\" x=\"333\" y=\"-1774.3\"&gt;(None, 32, 32, 32)&lt;/text&gt;\n&lt;polyline fill=\"none\" points=\"270.5,-1766.5 395.5,-1766.5 \" stroke=\"#000000\"/&gt;\n&lt;text fill=\"#000000\" font-family=\"Times,serif\" font-size=\"14.00\" text-anchor=\"middle\" x=\"333\" y=\"-1751.3\"&gt;(None, 32, 32, 32)&lt;/text&gt;\n&lt;/g&gt;\n&lt;!-- 139969540069024&amp;#45;&amp;gt;139969329708280 --&gt;\n&lt;g class=\"edge\" id=\"edge5\"&gt;\n&lt;title&gt;139969540069024-&amp;gt;139969329708280&lt;/title&gt;\n&lt;path d=\"M227,-1826.3799C227,-1818.1745 227,-1808.7679 227,-1799.8786\" fill=\"none\" stroke=\"#000000\"/&gt;\n&lt;polygon fill=\"#000000\" points=\"230.5001,-1799.784 227,-1789.784 223.5001,-1799.784 230.5001,-1799.784\" stroke=\"#000000\"/&gt;\n&lt;/g&gt;\n&lt;!-- 139969329705312 --&gt;\n&lt;g class=\"node\" id=\"node6\"&gt;\n&lt;title&gt;139969329705312&lt;/title&gt;\n&lt;polygon fill=\"none\" points=\"0,-1660.5 0,-1706.5 454,-1706.5 454,-1660.5 0,-1660.5\" stroke=\"#000000\"/&gt;\n&lt;text fill=\"#000000\" font-family=\"Times,serif\" font-size=\"14.00\" text-anchor=\"middle\" x=\"135.5\" y=\"-1679.8\"&gt;batch_normalization_2: BatchNormalization&lt;/text&gt;\n&lt;polyline fill=\"none\" points=\"271,-1660.5 271,-1706.5 \" stroke=\"#000000\"/&gt;\n&lt;text fill=\"#000000\" font-family=\"Times,serif\" font-size=\"14.00\" text-anchor=\"middle\" x=\"300\" y=\"-1691.3\"&gt;input:&lt;/text&gt;\n&lt;polyline fill=\"none\" points=\"271,-1683.5 329,-1683.5 \" stroke=\"#000000\"/&gt;\n&lt;text fill=\"#000000\" font-family=\"Times,serif\" font-size=\"14.00\" text-anchor=\"middle\" x=\"300\" y=\"-1668.3\"&gt;output:&lt;/text&gt;\n&lt;polyline fill=\"none\" points=\"329,-1660.5 329,-</w:t>
      </w:r>
      <w:r>
        <w:rPr>
          <w:lang w:eastAsia="ko-KR"/>
        </w:rPr>
        <w:lastRenderedPageBreak/>
        <w:t xml:space="preserve">1706.5 \" stroke=\"#000000\"/&gt;\n&lt;text fill=\"#000000\" font-family=\"Times,serif\" font-size=\"14.00\" text-anchor=\"middle\" x=\"391.5\" y=\"-1691.3\"&gt;(None, 32, 32, 32)&lt;/text&gt;\n&lt;polyline fill=\"none\" points=\"329,-1683.5 454,-1683.5 \" stroke=\"#000000\"/&gt;\n&lt;text fill=\"#000000\" font-family=\"Times,serif\" font-size=\"14.00\" text-anchor=\"middle\" x=\"391.5\" y=\"-1668.3\"&gt;(None, 32, 32, 32)&lt;/text&gt;\n&lt;/g&gt;\n&lt;!-- 139969329708280&amp;#45;&amp;gt;139969329705312 --&gt;\n&lt;g class=\"edge\" id=\"edge6\"&gt;\n&lt;title&gt;139969329708280-&amp;gt;139969329705312&lt;/title&gt;\n&lt;path d=\"M227,-1743.3799C227,-1735.1745 227,-1725.7679 227,-1716.8786\" fill=\"none\" stroke=\"#000000\"/&gt;\n&lt;polygon fill=\"#000000\" points=\"230.5001,-1716.784 227,-1706.784 223.5001,-1716.784 230.5001,-1716.784\" stroke=\"#000000\"/&gt;\n&lt;/g&gt;\n&lt;!-- 139969328986824 --&gt;\n&lt;g class=\"node\" id=\"node7\"&gt;\n&lt;title&gt;139969328986824&lt;/title&gt;\n&lt;polygon fill=\"none\" points=\"69,-1577.5 69,-1623.5 385,-1623.5 385,-1577.5 69,-1577.5\" stroke=\"#000000\"/&gt;\n&lt;text fill=\"#000000\" font-family=\"Times,serif\" font-size=\"14.00\" text-anchor=\"middle\" x=\"135.5\" y=\"-1596.8\"&gt;conv2d_3: Conv2D&lt;/text&gt;\n&lt;polyline fill=\"none\" points=\"202,-1577.5 202,-1623.5 \" stroke=\"#000000\"/&gt;\n&lt;text fill=\"#000000\" font-family=\"Times,serif\" font-size=\"14.00\" text-anchor=\"middle\" x=\"231\" y=\"-1608.3\"&gt;input:&lt;/text&gt;\n&lt;polyline fill=\"none\" points=\"202,-1600.5 260,-1600.5 \" stroke=\"#000000\"/&gt;\n&lt;text fill=\"#000000\" font-family=\"Times,serif\" font-size=\"14.00\" text-anchor=\"middle\" x=\"231\" y=\"-1585.3\"&gt;output:&lt;/text&gt;\n&lt;polyline fill=\"none\" points=\"260,-1577.5 260,-1623.5 \" stroke=\"#000000\"/&gt;\n&lt;text fill=\"#000000\" font-family=\"Times,serif\" font-size=\"14.00\" text-anchor=\"middle\" x=\"322.5\" y=\"-1608.3\"&gt;(None, 32, 32, 32)&lt;/text&gt;\n&lt;polyline fill=\"none\" points=\"260,-1600.5 385,-1600.5 \" stroke=\"#000000\"/&gt;\n&lt;text fill=\"#000000\" font-family=\"Times,serif\" font-size=\"14.00\" text-anchor=\"middle\" x=\"322.5\" y=\"-1585.3\"&gt;(None, 32, 32, 32)&lt;/text&gt;\n&lt;/g&gt;\n&lt;!-- 139969329705312&amp;#45;&amp;gt;139969328986824 --&gt;\n&lt;g class=\"edge\" id=\"edge7\"&gt;\n&lt;title&gt;139969329705312-&amp;gt;139969328986824&lt;/title&gt;\n&lt;path d=\"M227,-1660.3799C227,-1652.1745 227,-1642.7679 227,-1633.8786\" fill=\"none\" stroke=\"#000000\"/&gt;\n&lt;polygon fill=\"#000000\" points=\"230.5001,-1633.784 227,-1623.784 223.5001,-1633.784 230.5001,-1633.784\" stroke=\"#000000\"/&gt;\n&lt;/g&gt;\n&lt;!-- 139969328407160 --&gt;\n&lt;g class=\"node\" id=\"node8\"&gt;\n&lt;title&gt;139969328407160&lt;/title&gt;\n&lt;polygon fill=\"none\" points=\"58.5,-1494.5 58.5,-1540.5 395.5,-1540.5 395.5,-1494.5 58.5,-1494.5\" stroke=\"#000000\"/&gt;\n&lt;text fill=\"#000000\" font-family=\"Times,serif\" font-size=\"14.00\" text-anchor=\"middle\" x=\"135.5\" y=\"-1513.8\"&gt;activation_3: Activation&lt;/text&gt;\n&lt;polyline fill=\"none\" points=\"212.5,-1494.5 212.5,-1540.5 \" stroke=\"#000000\"/&gt;\n&lt;text fill=\"#000000\" font-family=\"Times,serif\" font-size=\"14.00\" text-anchor=\"middle\" x=\"241.5\" y=\"-1525.3\"&gt;input:&lt;/text&gt;\n&lt;polyline fill=\"none\" points=\"212.5,-1517.5 270.5,-1517.5 \" stroke=\"#000000\"/&gt;\n&lt;text fill=\"#000000\" font-family=\"Times,serif\" font-size=\"14.00\" text-anchor=\"middle\" x=\"241.5\" y=\"-1502.3\"&gt;output:&lt;/text&gt;\n&lt;polyline fill=\"none\" points=\"270.5,-1494.5 270.5,-1540.5 \" stroke=\"#000000\"/&gt;\n&lt;text fill=\"#000000\" font-family=\"Times,serif\" font-size=\"14.00\" text-anchor=\"middle\" x=\"333\" y=\"-1525.3\"&gt;(None, 32, 32, 32)&lt;/text&gt;\n&lt;polyline fill=\"none\" points=\"270.5,-1517.5 395.5,-1517.5 \" stroke=\"#000000\"/&gt;\n&lt;text fill=\"#000000\" font-family=\"Times,serif\" font-size=\"14.00\" text-anchor=\"middle\" x=\"333\" y=\"-1502.3\"&gt;(None, 32, 32, 32)&lt;/text&gt;\n&lt;/g&gt;\n&lt;!-- 139969328986824&amp;#45;&amp;gt;139969328407160 --&gt;\n&lt;g class=\"edge\" id=\"edge8\"&gt;\n&lt;title&gt;139969328986824-&amp;gt;139969328407160&lt;/title&gt;\n&lt;path d=\"M227,-1577.3799C227,-1569.1745 227,-1559.7679 227,-1550.8786\" fill=\"none\" stroke=\"#000000\"/&gt;\n&lt;polygon fill=\"#000000\" points=\"230.5001,-1550.784 227,-1540.784 223.5001,-1550.784 230.5001,-1550.784\" stroke=\"#000000\"/&gt;\n&lt;/g&gt;\n&lt;!-- 139969328264360 --&gt;\n&lt;g class=\"node\" id=\"node9\"&gt;\n&lt;title&gt;139969328264360&lt;/title&gt;\n&lt;polygon fill=\"none\" points=\"0,-1411.5 0,-1457.5 454,-1457.5 454,-1411.5 0,-1411.5\" stroke=\"#000000\"/&gt;\n&lt;text fill=\"#000000\" font-family=\"Times,serif\" font-size=\"14.00\" text-anchor=\"middle\" x=\"135.5\" y=\"-1430.8\"&gt;batch_normalization_3: BatchNormalization&lt;/text&gt;\n&lt;polyline fill=\"none\" points=\"271,-1411.5 271,-1457.5 \" stroke=\"#000000\"/&gt;\n&lt;text fill=\"#000000\" font-family=\"Times,serif\" font-size=\"14.00\" text-anchor=\"middle\" x=\"300\" y=\"-1442.3\"&gt;input:&lt;/text&gt;\n&lt;polyline fill=\"none\" points=\"271,-1434.5 329,-1434.5 \" stroke=\"#000000\"/&gt;\n&lt;text fill=\"#000000\" font-family=\"Times,serif\" font-size=\"14.00\" text-anchor=\"middle\" x=\"300\" y=\"-1419.3\"&gt;output:&lt;/text&gt;\n&lt;polyline fill=\"none\" points=\"329,-1411.5 329,-1457.5 \" stroke=\"#000000\"/&gt;\n&lt;text fill=\"#000000\" font-family=\"Times,serif\" font-size=\"14.00\" text-anchor=\"middle\" x=\"391.5\" y=\"-1442.3\"&gt;(None, 32, 32, 32)&lt;/text&gt;\n&lt;polyline fill=\"none\" points=\"329,-1434.5 454,-1434.5 \" stroke=\"#000000\"/&gt;\n&lt;text fill=\"#000000\" font-family=\"Times,serif\" font-size=\"14.00\" </w:t>
      </w:r>
      <w:r>
        <w:rPr>
          <w:lang w:eastAsia="ko-KR"/>
        </w:rPr>
        <w:lastRenderedPageBreak/>
        <w:t xml:space="preserve">text-anchor=\"middle\" x=\"391.5\" y=\"-1419.3\"&gt;(None, 32, 32, 32)&lt;/text&gt;\n&lt;/g&gt;\n&lt;!-- 139969328407160&amp;#45;&amp;gt;139969328264360 --&gt;\n&lt;g class=\"edge\" id=\"edge9\"&gt;\n&lt;title&gt;139969328407160-&amp;gt;139969328264360&lt;/title&gt;\n&lt;path d=\"M227,-1494.3799C227,-1486.1745 227,-1476.7679 227,-1467.8786\" fill=\"none\" stroke=\"#000000\"/&gt;\n&lt;polygon fill=\"#000000\" points=\"230.5001,-1467.784 227,-1457.784 223.5001,-1467.784 230.5001,-1467.784\" stroke=\"#000000\"/&gt;\n&lt;/g&gt;\n&lt;!-- 139969328467024 --&gt;\n&lt;g class=\"node\" id=\"node10\"&gt;\n&lt;title&gt;139969328467024&lt;/title&gt;\n&lt;polygon fill=\"none\" points=\"25,-1328.5 25,-1374.5 429,-1374.5 429,-1328.5 25,-1328.5\" stroke=\"#000000\"/&gt;\n&lt;text fill=\"#000000\" font-family=\"Times,serif\" font-size=\"14.00\" text-anchor=\"middle\" x=\"135.5\" y=\"-1347.8\"&gt;max_pooling2d_1: MaxPooling2D&lt;/text&gt;\n&lt;polyline fill=\"none\" points=\"246,-1328.5 246,-1374.5 \" stroke=\"#000000\"/&gt;\n&lt;text fill=\"#000000\" font-family=\"Times,serif\" font-size=\"14.00\" text-anchor=\"middle\" x=\"275\" y=\"-1359.3\"&gt;input:&lt;/text&gt;\n&lt;polyline fill=\"none\" points=\"246,-1351.5 304,-1351.5 \" stroke=\"#000000\"/&gt;\n&lt;text fill=\"#000000\" font-family=\"Times,serif\" font-size=\"14.00\" text-anchor=\"middle\" x=\"275\" y=\"-1336.3\"&gt;output:&lt;/text&gt;\n&lt;polyline fill=\"none\" points=\"304,-1328.5 304,-1374.5 \" stroke=\"#000000\"/&gt;\n&lt;text fill=\"#000000\" font-family=\"Times,serif\" font-size=\"14.00\" text-anchor=\"middle\" x=\"366.5\" y=\"-1359.3\"&gt;(None, 32, 32, 32)&lt;/text&gt;\n&lt;polyline fill=\"none\" points=\"304,-1351.5 429,-1351.5 \" stroke=\"#000000\"/&gt;\n&lt;text fill=\"#000000\" font-family=\"Times,serif\" font-size=\"14.00\" text-anchor=\"middle\" x=\"366.5\" y=\"-1336.3\"&gt;(None, 16, 16, 32)&lt;/text&gt;\n&lt;/g&gt;\n&lt;!-- 139969328264360&amp;#45;&amp;gt;139969328467024 --&gt;\n&lt;g class=\"edge\" id=\"edge10\"&gt;\n&lt;title&gt;139969328264360-&amp;gt;139969328467024&lt;/title&gt;\n&lt;path d=\"M227,-1411.3799C227,-1403.1745 227,-1393.7679 227,-1384.8786\" fill=\"none\" stroke=\"#000000\"/&gt;\n&lt;polygon fill=\"#000000\" points=\"230.5001,-1384.784 227,-1374.784 223.5001,-1384.784 230.5001,-1384.784\" stroke=\"#000000\"/&gt;\n&lt;/g&gt;\n&lt;!-- 139969327566184 --&gt;\n&lt;g class=\"node\" id=\"node11\"&gt;\n&lt;title&gt;139969327566184&lt;/title&gt;\n&lt;polygon fill=\"none\" points=\"68.5,-1245.5 68.5,-1291.5 385.5,-1291.5 385.5,-1245.5 68.5,-1245.5\" stroke=\"#000000\"/&gt;\n&lt;text fill=\"#000000\" font-family=\"Times,serif\" font-size=\"14.00\" text-anchor=\"middle\" x=\"135.5\" y=\"-1264.8\"&gt;dropout_1: Dropout&lt;/text&gt;\n&lt;polyline fill=\"none\" points=\"202.5,-1245.5 202.5,-1291.5 \" stroke=\"#000000\"/&gt;\n&lt;text fill=\"#000000\" font-family=\"Times,serif\" font-size=\"14.00\" text-anchor=\"middle\" x=\"231.5\" y=\"-1276.3\"&gt;input:&lt;/text&gt;\n&lt;polyline fill=\"none\" points=\"202.5,-1268.5 260.5,-1268.5 \" stroke=\"#000000\"/&gt;\n&lt;text fill=\"#000000\" font-family=\"Times,serif\" font-size=\"14.00\" text-anchor=\"middle\" x=\"231.5\" y=\"-1253.3\"&gt;output:&lt;/text&gt;\n&lt;polyline fill=\"none\" points=\"260.5,-1245.5 260.5,-1291.5 \" stroke=\"#000000\"/&gt;\n&lt;text fill=\"#000000\" font-family=\"Times,serif\" font-size=\"14.00\" text-anchor=\"middle\" x=\"323\" y=\"-1276.3\"&gt;(None, 16, 16, 32)&lt;/text&gt;\n&lt;polyline fill=\"none\" points=\"260.5,-1268.5 385.5,-1268.5 \" stroke=\"#000000\"/&gt;\n&lt;text fill=\"#000000\" font-family=\"Times,serif\" font-size=\"14.00\" text-anchor=\"middle\" x=\"323\" y=\"-1253.3\"&gt;(None, 16, 16, 32)&lt;/text&gt;\n&lt;/g&gt;\n&lt;!-- 139969328467024&amp;#45;&amp;gt;139969327566184 --&gt;\n&lt;g class=\"edge\" id=\"edge11\"&gt;\n&lt;title&gt;139969328467024-&amp;gt;139969327566184&lt;/title&gt;\n&lt;path d=\"M227,-1328.3799C227,-1320.1745 227,-1310.7679 227,-1301.8786\" fill=\"none\" stroke=\"#000000\"/&gt;\n&lt;polygon fill=\"#000000\" points=\"230.5001,-1301.784 227,-1291.784 223.5001,-1301.784 230.5001,-1301.784\" stroke=\"#000000\"/&gt;\n&lt;/g&gt;\n&lt;!-- 139969327663200 --&gt;\n&lt;g class=\"node\" id=\"node12\"&gt;\n&lt;title&gt;139969327663200&lt;/title&gt;\n&lt;polygon fill=\"none\" points=\"69,-1162.5 69,-1208.5 385,-1208.5 385,-1162.5 69,-1162.5\" stroke=\"#000000\"/&gt;\n&lt;text fill=\"#000000\" font-family=\"Times,serif\" font-size=\"14.00\" text-anchor=\"middle\" x=\"135.5\" y=\"-1181.8\"&gt;conv2d_4: Conv2D&lt;/text&gt;\n&lt;polyline fill=\"none\" points=\"202,-1162.5 202,-1208.5 \" stroke=\"#000000\"/&gt;\n&lt;text fill=\"#000000\" font-family=\"Times,serif\" font-size=\"14.00\" text-anchor=\"middle\" x=\"231\" y=\"-1193.3\"&gt;input:&lt;/text&gt;\n&lt;polyline fill=\"none\" points=\"202,-1185.5 260,-1185.5 \" stroke=\"#000000\"/&gt;\n&lt;text fill=\"#000000\" font-family=\"Times,serif\" font-size=\"14.00\" text-anchor=\"middle\" x=\"231\" y=\"-1170.3\"&gt;output:&lt;/text&gt;\n&lt;polyline fill=\"none\" points=\"260,-1162.5 260,-1208.5 \" stroke=\"#000000\"/&gt;\n&lt;text fill=\"#000000\" font-family=\"Times,serif\" font-size=\"14.00\" text-anchor=\"middle\" x=\"322.5\" y=\"-1193.3\"&gt;(None, 16, 16, 32)&lt;/text&gt;\n&lt;polyline fill=\"none\" points=\"260,-1185.5 385,-1185.5 \" stroke=\"#000000\"/&gt;\n&lt;text fill=\"#000000\" font-family=\"Times,serif\" font-size=\"14.00\" text-anchor=\"middle\" x=\"322.5\" y=\"-1170.3\"&gt;(None, 16, 16, 64)&lt;/text&gt;\n&lt;/g&gt;\n&lt;!-- 139969327566184&amp;#45;&amp;gt;139969327663200 --&gt;\n&lt;g class=\"edge\" id=\"edge12\"&gt;\n&lt;title&gt;139969327566184-&amp;gt;139969327663200&lt;/title&gt;\n&lt;path d=\"M227,-1245.3799C227,-1237.1745 227,-1227.7679 227,-1218.8786\" </w:t>
      </w:r>
      <w:r>
        <w:rPr>
          <w:lang w:eastAsia="ko-KR"/>
        </w:rPr>
        <w:lastRenderedPageBreak/>
        <w:t>fill=\"none\" stroke=\"#000000\"/&gt;\n&lt;polygon fill=\"#000000\" points=\"230.5001,-1218.784 227,-1208.784 223.5001,-1218.784 230.5001,-1218.784\" stroke=\"#000000\"/&gt;\n&lt;/g&gt;\n&lt;!-- 139969234060736 --&gt;\n&lt;g class=\"node\" id=\"node13\"&gt;\n&lt;title&gt;139969234060736&lt;/title&gt;\n&lt;polygon fill=\"none\" points=\"58.5,-1079.5 58.5,-1125.5 395.5,-1125.5 395.5,-1079.5 58.5,-1079.5\" stroke=\"#000000\"/&gt;\n&lt;text fill=\"#000000\" font-family=\"Times,serif\" font-size=\"14.00\" text-anchor=\"middle\" x=\"135.5\" y=\"-1098.8\"&gt;activation_4: Activation&lt;/text&gt;\n&lt;polyline fill=\"none\" points=\"212.5,-1079.5 212.5,-1125.5 \" stroke=\"#000000\"/&gt;\n&lt;text fill=\"#000000\" font-family=\"Times,serif\" font-size=\"14.00\" text-anchor=\"middle\" x=\"241.5\" y=\"-1110.3\"&gt;input:&lt;/text&gt;\n&lt;polyline fill=\"none\" points=\"212.5,-1102.5 270.5,-1102.5 \" stroke=\"#000000\"/&gt;\n&lt;text fill=\"#000000\" font-family=\"Times,serif\" font-size=\"14.00\" text-anchor=\"middle\" x=\"241.5\" y=\"-1087.3\"&gt;output:&lt;/text&gt;\n&lt;polyline fill=\"none\" points=\"270.5,-1079.5 270.5,-1125.5 \" stroke=\"#000000\"/&gt;\n&lt;text fill=\"#000000\" font-family=\"Times,serif\" font-size=\"14.00\" text-anchor=\"middle\" x=\"333\" y=\"-1110.3\"&gt;(None, 16, 16, 64)&lt;/text&gt;\n&lt;polyline fill=\"none\" points=\"270.5,-1102.5 395.5,-1102.5 \" stroke=\"#000000\"/&gt;\n&lt;text fill=\"#000000\" font-family=\"Times,serif\" font-size=\"14.00\" text-anchor=\"middle\" x=\"333\" y=\"-1087.3\"&gt;(None, 16, 16, 64)&lt;/text&gt;\n&lt;/g&gt;\n&lt;!-- 139969327663200&amp;#45;&amp;gt;139969234060736 --&gt;\n&lt;g class=\"edge\" id=\"edge13\"&gt;\n&lt;title&gt;139969327663200-&amp;gt;139969234060736&lt;/title&gt;\n&lt;path d=\"M227,-1162.3799C227,-1154.1745 227,-1144.7679 227,-1135.8786\" fill=\"none\" stroke=\"#000000\"/&gt;\n&lt;polygon fill=\"#000000\" points=\"230.5001,-1135.784 227,-1125.784 223.5001,-1135.784 230.5001,-1135.784\" stroke=\"#000000\"/&gt;\n&lt;/g&gt;\n&lt;!-- 139969234452376 --&gt;\n&lt;g class=\"node\" id=\"node14\"&gt;\n&lt;title&gt;139969234452376&lt;/title&gt;\n&lt;polygon fill=\"none\" points=\"0,-996.5 0,-1042.5 454,-1042.5 454,-996.5 0,-996.5\" stroke=\"#000000\"/&gt;\n&lt;text fill=\"#000000\" font-family=\"Times,serif\" font-size=\"14.00\" text-anchor=\"middle\" x=\"135.5\" y=\"-1015.8\"&gt;batch_normalization_4: BatchNormalization&lt;/text&gt;\n&lt;polyline fill=\"none\" points=\"271,-996.5 271,-1042.5 \" stroke=\"#000000\"/&gt;\n&lt;text fill=\"#000000\" font-family=\"Times,serif\" font-size=\"14.00\" text-anchor=\"middle\" x=\"300\" y=\"-1027.3\"&gt;input:&lt;/text&gt;\n&lt;polyline fill=\"none\" points=\"271,-1019.5 329,-1019.5 \" stroke=\"#000000\"/&gt;\n&lt;text fill=\"#000000\" font-family=\"Times,serif\" font-size=\"14.00\" text-anchor=\"middle\" x=\"300\" y=\"-1004.3\"&gt;output:&lt;/text&gt;\n&lt;polyline fill=\"none\" points=\"329,-996.5 329,-1042.5 \" stroke=\"#000000\"/&gt;\n&lt;text fill=\"#000000\" font-family=\"Times,serif\" font-size=\"14.00\" text-anchor=\"middle\" x=\"391.5\" y=\"-1027.3\"&gt;(None, 16, 16, 64)&lt;/text&gt;\n&lt;polyline fill=\"none\" points=\"329,-1019.5 454,-1019.5 \" stroke=\"#000000\"/&gt;\n&lt;text fill=\"#000000\" font-family=\"Times,serif\" font-size=\"14.00\" text-anchor=\"middle\" x=\"391.5\" y=\"-1004.3\"&gt;(None, 16, 16, 64)&lt;/text&gt;\n&lt;/g&gt;\n&lt;!-- 139969234060736&amp;#45;&amp;gt;139969234452376 --&gt;\n&lt;g class=\"edge\" id=\"edge14\"&gt;\n&lt;title&gt;139969234060736-&amp;gt;139969234452376&lt;/title&gt;\n&lt;path d=\"M227,-1079.3799C227,-1071.1745 227,-1061.7679 227,-1052.8786\" fill=\"none\" stroke=\"#000000\"/&gt;\n&lt;polygon fill=\"#000000\" points=\"230.5001,-1052.784 227,-1042.784 223.5001,-1052.784 230.5001,-1052.784\" stroke=\"#000000\"/&gt;\n&lt;/g&gt;\n&lt;!-- 139969233910640 --&gt;\n&lt;g class=\"node\" id=\"node15\"&gt;\n&lt;title&gt;139969233910640&lt;/title&gt;\n&lt;polygon fill=\"none\" points=\"25,-913.5 25,-959.5 429,-959.5 429,-913.5 25,-913.5\" stroke=\"#000000\"/&gt;\n&lt;text fill=\"#000000\" font-family=\"Times,serif\" font-size=\"14.00\" text-anchor=\"middle\" x=\"135.5\" y=\"-932.8\"&gt;max_pooling2d_2: MaxPooling2D&lt;/text&gt;\n&lt;polyline fill=\"none\" points=\"246,-913.5 246,-959.5 \" stroke=\"#000000\"/&gt;\n&lt;text fill=\"#000000\" font-family=\"Times,serif\" font-size=\"14.00\" text-anchor=\"middle\" x=\"275\" y=\"-944.3\"&gt;input:&lt;/text&gt;\n&lt;polyline fill=\"none\" points=\"246,-936.5 304,-936.5 \" stroke=\"#000000\"/&gt;\n&lt;text fill=\"#000000\" font-family=\"Times,serif\" font-size=\"14.00\" text-anchor=\"middle\" x=\"275\" y=\"-921.3\"&gt;output:&lt;/text&gt;\n&lt;polyline fill=\"none\" points=\"304,-913.5 304,-959.5 \" stroke=\"#000000\"/&gt;\n&lt;text fill=\"#000000\" font-family=\"Times,serif\" font-size=\"14.00\" text-anchor=\"middle\" x=\"366.5\" y=\"-944.3\"&gt;(None, 16, 16, 64)&lt;/text&gt;\n&lt;polyline fill=\"none\" points=\"304,-936.5 429,-936.5 \" stroke=\"#000000\"/&gt;\n&lt;text fill=\"#000000\" font-family=\"Times,serif\" font-size=\"14.00\" text-anchor=\"middle\" x=\"366.5\" y=\"-921.3\"&gt;(None, 8, 8, 64)&lt;/text&gt;\n&lt;/g&gt;\n&lt;!-- 139969234452376&amp;#45;&amp;gt;139969233910640 --&gt;\n&lt;g class=\"edge\" id=\"edge15\"&gt;\n&lt;title&gt;139969234452376-&amp;gt;139969233910640&lt;/title&gt;\n&lt;path d=\"M227,-996.3799C227,-988.1745 227,-978.7679 227,-969.8786\" fill=\"none\" stroke=\"#000000\"/&gt;\n&lt;polygon fill=\"#000000\" points=\"230.5001,-969.784 227,-959.784 223.5001,-969.784 230.5001,-969.784\" stroke=\"#000000\"/&gt;\n&lt;/g&gt;\n&lt;!-- 139969233911088 --&gt;\n&lt;g class=\"node\" id=\"node16\"&gt;\n&lt;title&gt;139969233911088&lt;/title&gt;\n&lt;polygon fill=\"none\" points=\"76,-830.5 76,-</w:t>
      </w:r>
      <w:r>
        <w:rPr>
          <w:lang w:eastAsia="ko-KR"/>
        </w:rPr>
        <w:lastRenderedPageBreak/>
        <w:t xml:space="preserve">876.5 378,-876.5 378,-830.5 76,-830.5\" stroke=\"#000000\"/&gt;\n&lt;text fill=\"#000000\" font-family=\"Times,serif\" font-size=\"14.00\" text-anchor=\"middle\" x=\"143\" y=\"-849.8\"&gt;dropout_2: Dropout&lt;/text&gt;\n&lt;polyline fill=\"none\" points=\"210,-830.5 210,-876.5 \" stroke=\"#000000\"/&gt;\n&lt;text fill=\"#000000\" font-family=\"Times,serif\" font-size=\"14.00\" text-anchor=\"middle\" x=\"239\" y=\"-861.3\"&gt;input:&lt;/text&gt;\n&lt;polyline fill=\"none\" points=\"210,-853.5 268,-853.5 \" stroke=\"#000000\"/&gt;\n&lt;text fill=\"#000000\" font-family=\"Times,serif\" font-size=\"14.00\" text-anchor=\"middle\" x=\"239\" y=\"-838.3\"&gt;output:&lt;/text&gt;\n&lt;polyline fill=\"none\" points=\"268,-830.5 268,-876.5 \" stroke=\"#000000\"/&gt;\n&lt;text fill=\"#000000\" font-family=\"Times,serif\" font-size=\"14.00\" text-anchor=\"middle\" x=\"323\" y=\"-861.3\"&gt;(None, 8, 8, 64)&lt;/text&gt;\n&lt;polyline fill=\"none\" points=\"268,-853.5 378,-853.5 \" stroke=\"#000000\"/&gt;\n&lt;text fill=\"#000000\" font-family=\"Times,serif\" font-size=\"14.00\" text-anchor=\"middle\" x=\"323\" y=\"-838.3\"&gt;(None, 8, 8, 64)&lt;/text&gt;\n&lt;/g&gt;\n&lt;!-- 139969233910640&amp;#45;&amp;gt;139969233911088 --&gt;\n&lt;g class=\"edge\" id=\"edge16\"&gt;\n&lt;title&gt;139969233910640-&amp;gt;139969233911088&lt;/title&gt;\n&lt;path d=\"M227,-913.3799C227,-905.1745 227,-895.7679 227,-886.8786\" fill=\"none\" stroke=\"#000000\"/&gt;\n&lt;polygon fill=\"#000000\" points=\"230.5001,-886.784 227,-876.784 223.5001,-886.784 230.5001,-886.784\" stroke=\"#000000\"/&gt;\n&lt;/g&gt;\n&lt;!-- 139969233507440 --&gt;\n&lt;g class=\"node\" id=\"node17\"&gt;\n&lt;title&gt;139969233507440&lt;/title&gt;\n&lt;polygon fill=\"none\" points=\"73,-747.5 73,-793.5 381,-793.5 381,-747.5 73,-747.5\" stroke=\"#000000\"/&gt;\n&lt;text fill=\"#000000\" font-family=\"Times,serif\" font-size=\"14.00\" text-anchor=\"middle\" x=\"139.5\" y=\"-766.8\"&gt;conv2d_5: Conv2D&lt;/text&gt;\n&lt;polyline fill=\"none\" points=\"206,-747.5 206,-793.5 \" stroke=\"#000000\"/&gt;\n&lt;text fill=\"#000000\" font-family=\"Times,serif\" font-size=\"14.00\" text-anchor=\"middle\" x=\"235\" y=\"-778.3\"&gt;input:&lt;/text&gt;\n&lt;polyline fill=\"none\" points=\"206,-770.5 264,-770.5 \" stroke=\"#000000\"/&gt;\n&lt;text fill=\"#000000\" font-family=\"Times,serif\" font-size=\"14.00\" text-anchor=\"middle\" x=\"235\" y=\"-755.3\"&gt;output:&lt;/text&gt;\n&lt;polyline fill=\"none\" points=\"264,-747.5 264,-793.5 \" stroke=\"#000000\"/&gt;\n&lt;text fill=\"#000000\" font-family=\"Times,serif\" font-size=\"14.00\" text-anchor=\"middle\" x=\"322.5\" y=\"-778.3\"&gt;(None, 8, 8, 64)&lt;/text&gt;\n&lt;polyline fill=\"none\" points=\"264,-770.5 381,-770.5 \" stroke=\"#000000\"/&gt;\n&lt;text fill=\"#000000\" font-family=\"Times,serif\" font-size=\"14.00\" text-anchor=\"middle\" x=\"322.5\" y=\"-755.3\"&gt;(None, 8, 8, 128)&lt;/text&gt;\n&lt;/g&gt;\n&lt;!-- 139969233911088&amp;#45;&amp;gt;139969233507440 --&gt;\n&lt;g class=\"edge\" id=\"edge17\"&gt;\n&lt;title&gt;139969233911088-&amp;gt;139969233507440&lt;/title&gt;\n&lt;path d=\"M227,-830.3799C227,-822.1745 227,-812.7679 227,-803.8786\" fill=\"none\" stroke=\"#000000\"/&gt;\n&lt;polygon fill=\"#000000\" points=\"230.5001,-803.784 227,-793.784 223.5001,-803.784 230.5001,-803.784\" stroke=\"#000000\"/&gt;\n&lt;/g&gt;\n&lt;!-- 139969618211896 --&gt;\n&lt;g class=\"node\" id=\"node18\"&gt;\n&lt;title&gt;139969618211896&lt;/title&gt;\n&lt;polygon fill=\"none\" points=\"62.5,-664.5 62.5,-710.5 391.5,-710.5 391.5,-664.5 62.5,-664.5\" stroke=\"#000000\"/&gt;\n&lt;text fill=\"#000000\" font-family=\"Times,serif\" font-size=\"14.00\" text-anchor=\"middle\" x=\"139.5\" y=\"-683.8\"&gt;activation_5: Activation&lt;/text&gt;\n&lt;polyline fill=\"none\" points=\"216.5,-664.5 216.5,-710.5 \" stroke=\"#000000\"/&gt;\n&lt;text fill=\"#000000\" font-family=\"Times,serif\" font-size=\"14.00\" text-anchor=\"middle\" x=\"245.5\" y=\"-695.3\"&gt;input:&lt;/text&gt;\n&lt;polyline fill=\"none\" points=\"216.5,-687.5 274.5,-687.5 \" stroke=\"#000000\"/&gt;\n&lt;text fill=\"#000000\" font-family=\"Times,serif\" font-size=\"14.00\" text-anchor=\"middle\" x=\"245.5\" y=\"-672.3\"&gt;output:&lt;/text&gt;\n&lt;polyline fill=\"none\" points=\"274.5,-664.5 274.5,-710.5 \" stroke=\"#000000\"/&gt;\n&lt;text fill=\"#000000\" font-family=\"Times,serif\" font-size=\"14.00\" text-anchor=\"middle\" x=\"333\" y=\"-695.3\"&gt;(None, 8, 8, 128)&lt;/text&gt;\n&lt;polyline fill=\"none\" points=\"274.5,-687.5 391.5,-687.5 \" stroke=\"#000000\"/&gt;\n&lt;text fill=\"#000000\" font-family=\"Times,serif\" font-size=\"14.00\" text-anchor=\"middle\" x=\"333\" y=\"-672.3\"&gt;(None, 8, 8, 128)&lt;/text&gt;\n&lt;/g&gt;\n&lt;!-- 139969233507440&amp;#45;&amp;gt;139969618211896 --&gt;\n&lt;g class=\"edge\" id=\"edge18\"&gt;\n&lt;title&gt;139969233507440-&amp;gt;139969618211896&lt;/title&gt;\n&lt;path d=\"M227,-747.3799C227,-739.1745 227,-729.7679 227,-720.8786\" fill=\"none\" stroke=\"#000000\"/&gt;\n&lt;polygon fill=\"#000000\" points=\"230.5001,-720.784 227,-710.784 223.5001,-720.784 230.5001,-720.784\" stroke=\"#000000\"/&gt;\n&lt;/g&gt;\n&lt;!-- 139969618211280 --&gt;\n&lt;g class=\"node\" id=\"node19\"&gt;\n&lt;title&gt;139969618211280&lt;/title&gt;\n&lt;polygon fill=\"none\" points=\"4,-581.5 4,-627.5 450,-627.5 450,-581.5 4,-581.5\" stroke=\"#000000\"/&gt;\n&lt;text fill=\"#000000\" font-family=\"Times,serif\" font-size=\"14.00\" text-anchor=\"middle\" x=\"139.5\" y=\"-600.8\"&gt;batch_normalization_5: BatchNormalization&lt;/text&gt;\n&lt;polyline fill=\"none\" points=\"275,-581.5 275,-627.5 \" stroke=\"#000000\"/&gt;\n&lt;text </w:t>
      </w:r>
      <w:r>
        <w:rPr>
          <w:lang w:eastAsia="ko-KR"/>
        </w:rPr>
        <w:lastRenderedPageBreak/>
        <w:t>fill=\"#000000\" font-family=\"Times,serif\" font-size=\"14.00\" text-anchor=\"middle\" x=\"304\" y=\"-612.3\"&gt;input:&lt;/text&gt;\n&lt;polyline fill=\"none\" points=\"275,-604.5 333,-604.5 \" stroke=\"#000000\"/&gt;\n&lt;text fill=\"#000000\" font-family=\"Times,serif\" font-size=\"14.00\" text-anchor=\"middle\" x=\"304\" y=\"-589.3\"&gt;output:&lt;/text&gt;\n&lt;polyline fill=\"none\" points=\"333,-581.5 333,-627.5 \" stroke=\"#000000\"/&gt;\n&lt;text fill=\"#000000\" font-family=\"Times,serif\" font-size=\"14.00\" text-anchor=\"middle\" x=\"391.5\" y=\"-612.3\"&gt;(None, 8, 8, 128)&lt;/text&gt;\n&lt;polyline fill=\"none\" points=\"333,-604.5 450,-604.5 \" stroke=\"#000000\"/&gt;\n&lt;text fill=\"#000000\" font-family=\"Times,serif\" font-size=\"14.00\" text-anchor=\"middle\" x=\"391.5\" y=\"-589.3\"&gt;(None, 8, 8, 128)&lt;/text&gt;\n&lt;/g&gt;\n&lt;!-- 139969618211896&amp;#45;&amp;gt;139969618211280 --&gt;\n&lt;g class=\"edge\" id=\"edge19\"&gt;\n&lt;title&gt;139969618211896-&amp;gt;139969618211280&lt;/title&gt;\n&lt;path d=\"M227,-664.3799C227,-656.1745 227,-646.7679 227,-637.8786\" fill=\"none\" stroke=\"#000000\"/&gt;\n&lt;polygon fill=\"#000000\" points=\"230.5001,-637.784 227,-627.784 223.5001,-637.784 230.5001,-637.784\" stroke=\"#000000\"/&gt;\n&lt;/g&gt;\n&lt;!-- 139969616583816 --&gt;\n&lt;g class=\"node\" id=\"node20\"&gt;\n&lt;title&gt;139969616583816&lt;/title&gt;\n&lt;polygon fill=\"none\" points=\"73,-498.5 73,-544.5 381,-544.5 381,-498.5 73,-498.5\" stroke=\"#000000\"/&gt;\n&lt;text fill=\"#000000\" font-family=\"Times,serif\" font-size=\"14.00\" text-anchor=\"middle\" x=\"139.5\" y=\"-517.8\"&gt;conv2d_6: Conv2D&lt;/text&gt;\n&lt;polyline fill=\"none\" points=\"206,-498.5 206,-544.5 \" stroke=\"#000000\"/&gt;\n&lt;text fill=\"#000000\" font-family=\"Times,serif\" font-size=\"14.00\" text-anchor=\"middle\" x=\"235\" y=\"-529.3\"&gt;input:&lt;/text&gt;\n&lt;polyline fill=\"none\" points=\"206,-521.5 264,-521.5 \" stroke=\"#000000\"/&gt;\n&lt;text fill=\"#000000\" font-family=\"Times,serif\" font-size=\"14.00\" text-anchor=\"middle\" x=\"235\" y=\"-506.3\"&gt;output:&lt;/text&gt;\n&lt;polyline fill=\"none\" points=\"264,-498.5 264,-544.5 \" stroke=\"#000000\"/&gt;\n&lt;text fill=\"#000000\" font-family=\"Times,serif\" font-size=\"14.00\" text-anchor=\"middle\" x=\"322.5\" y=\"-529.3\"&gt;(None, 8, 8, 128)&lt;/text&gt;\n&lt;polyline fill=\"none\" points=\"264,-521.5 381,-521.5 \" stroke=\"#000000\"/&gt;\n&lt;text fill=\"#000000\" font-family=\"Times,serif\" font-size=\"14.00\" text-anchor=\"middle\" x=\"322.5\" y=\"-506.3\"&gt;(None, 8, 8, 128)&lt;/text&gt;\n&lt;/g&gt;\n&lt;!-- 139969618211280&amp;#45;&amp;gt;139969616583816 --&gt;\n&lt;g class=\"edge\" id=\"edge20\"&gt;\n&lt;title&gt;139969618211280-&amp;gt;139969616583816&lt;/title&gt;\n&lt;path d=\"M227,-581.3799C227,-573.1745 227,-563.7679 227,-554.8786\" fill=\"none\" stroke=\"#000000\"/&gt;\n&lt;polygon fill=\"#000000\" points=\"230.5001,-554.784 227,-544.784 223.5001,-554.784 230.5001,-554.784\" stroke=\"#000000\"/&gt;\n&lt;/g&gt;\n&lt;!-- 139969619793512 --&gt;\n&lt;g class=\"node\" id=\"node21\"&gt;\n&lt;title&gt;139969619793512&lt;/title&gt;\n&lt;polygon fill=\"none\" points=\"62.5,-415.5 62.5,-461.5 391.5,-461.5 391.5,-415.5 62.5,-415.5\" stroke=\"#000000\"/&gt;\n&lt;text fill=\"#000000\" font-family=\"Times,serif\" font-size=\"14.00\" text-anchor=\"middle\" x=\"139.5\" y=\"-434.8\"&gt;activation_6: Activation&lt;/text&gt;\n&lt;polyline fill=\"none\" points=\"216.5,-415.5 216.5,-461.5 \" stroke=\"#000000\"/&gt;\n&lt;text fill=\"#000000\" font-family=\"Times,serif\" font-size=\"14.00\" text-anchor=\"middle\" x=\"245.5\" y=\"-446.3\"&gt;input:&lt;/text&gt;\n&lt;polyline fill=\"none\" points=\"216.5,-438.5 274.5,-438.5 \" stroke=\"#000000\"/&gt;\n&lt;text fill=\"#000000\" font-family=\"Times,serif\" font-size=\"14.00\" text-anchor=\"middle\" x=\"245.5\" y=\"-423.3\"&gt;output:&lt;/text&gt;\n&lt;polyline fill=\"none\" points=\"274.5,-415.5 274.5,-461.5 \" stroke=\"#000000\"/&gt;\n&lt;text fill=\"#000000\" font-family=\"Times,serif\" font-size=\"14.00\" text-anchor=\"middle\" x=\"333\" y=\"-446.3\"&gt;(None, 8, 8, 128)&lt;/text&gt;\n&lt;polyline fill=\"none\" points=\"274.5,-438.5 391.5,-438.5 \" stroke=\"#000000\"/&gt;\n&lt;text fill=\"#000000\" font-family=\"Times,serif\" font-size=\"14.00\" text-anchor=\"middle\" x=\"333\" y=\"-423.3\"&gt;(None, 8, 8, 128)&lt;/text&gt;\n&lt;/g&gt;\n&lt;!-- 139969616583816&amp;#45;&amp;gt;139969619793512 --&gt;\n&lt;g class=\"edge\" id=\"edge21\"&gt;\n&lt;title&gt;139969616583816-&amp;gt;139969619793512&lt;/title&gt;\n&lt;path d=\"M227,-498.3799C227,-490.1745 227,-480.7679 227,-471.8786\" fill=\"none\" stroke=\"#000000\"/&gt;\n&lt;polygon fill=\"#000000\" points=\"230.5001,-471.784 227,-461.784 223.5001,-471.784 230.5001,-471.784\" stroke=\"#000000\"/&gt;\n&lt;/g&gt;\n&lt;!-- 139969616535736 --&gt;\n&lt;g class=\"node\" id=\"node22\"&gt;\n&lt;title&gt;139969616535736&lt;/title&gt;\n&lt;polygon fill=\"none\" points=\"4,-332.5 4,-378.5 450,-378.5 450,-332.5 4,-332.5\" stroke=\"#000000\"/&gt;\n&lt;text fill=\"#000000\" font-family=\"Times,serif\" font-size=\"14.00\" text-anchor=\"middle\" x=\"139.5\" y=\"-351.8\"&gt;batch_normalization_6: BatchNormalization&lt;/text&gt;\n&lt;polyline fill=\"none\" points=\"275,-332.5 275,-378.5 \" stroke=\"#000000\"/&gt;\n&lt;text fill=\"#000000\" font-family=\"Times,serif\" font-size=\"14.00\" text-anchor=\"middle\" x=\"304\" y=\"-363.3\"&gt;input:&lt;/text&gt;\n&lt;polyline fill=\"none\" points=\"275,-355.5 333,-355.5 \" stroke=\"#000000\"/&gt;\n&lt;text fill=\"#000000\" font-family=\"Times,serif\" font-size=\"14.00\" text-anchor=\"middle\" x=\"304\" y=\"-</w:t>
      </w:r>
      <w:r>
        <w:rPr>
          <w:lang w:eastAsia="ko-KR"/>
        </w:rPr>
        <w:lastRenderedPageBreak/>
        <w:t xml:space="preserve">340.3\"&gt;output:&lt;/text&gt;\n&lt;polyline fill=\"none\" points=\"333,-332.5 333,-378.5 \" stroke=\"#000000\"/&gt;\n&lt;text fill=\"#000000\" font-family=\"Times,serif\" font-size=\"14.00\" text-anchor=\"middle\" x=\"391.5\" y=\"-363.3\"&gt;(None, 8, 8, 128)&lt;/text&gt;\n&lt;polyline fill=\"none\" points=\"333,-355.5 450,-355.5 \" stroke=\"#000000\"/&gt;\n&lt;text fill=\"#000000\" font-family=\"Times,serif\" font-size=\"14.00\" text-anchor=\"middle\" x=\"391.5\" y=\"-340.3\"&gt;(None, 8, 8, 128)&lt;/text&gt;\n&lt;/g&gt;\n&lt;!-- 139969619793512&amp;#45;&amp;gt;139969616535736 --&gt;\n&lt;g class=\"edge\" id=\"edge22\"&gt;\n&lt;title&gt;139969619793512-&amp;gt;139969616535736&lt;/title&gt;\n&lt;path d=\"M227,-415.3799C227,-407.1745 227,-397.7679 227,-388.8786\" fill=\"none\" stroke=\"#000000\"/&gt;\n&lt;polygon fill=\"#000000\" points=\"230.5001,-388.784 227,-378.784 223.5001,-388.784 230.5001,-388.784\" stroke=\"#000000\"/&gt;\n&lt;/g&gt;\n&lt;!-- 139969616538256 --&gt;\n&lt;g class=\"node\" id=\"node23\"&gt;\n&lt;title&gt;139969616538256&lt;/title&gt;\n&lt;polygon fill=\"none\" points=\"29,-249.5 29,-295.5 425,-295.5 425,-249.5 29,-249.5\" stroke=\"#000000\"/&gt;\n&lt;text fill=\"#000000\" font-family=\"Times,serif\" font-size=\"14.00\" text-anchor=\"middle\" x=\"139.5\" y=\"-268.8\"&gt;max_pooling2d_3: MaxPooling2D&lt;/text&gt;\n&lt;polyline fill=\"none\" points=\"250,-249.5 250,-295.5 \" stroke=\"#000000\"/&gt;\n&lt;text fill=\"#000000\" font-family=\"Times,serif\" font-size=\"14.00\" text-anchor=\"middle\" x=\"279\" y=\"-280.3\"&gt;input:&lt;/text&gt;\n&lt;polyline fill=\"none\" points=\"250,-272.5 308,-272.5 \" stroke=\"#000000\"/&gt;\n&lt;text fill=\"#000000\" font-family=\"Times,serif\" font-size=\"14.00\" text-anchor=\"middle\" x=\"279\" y=\"-257.3\"&gt;output:&lt;/text&gt;\n&lt;polyline fill=\"none\" points=\"308,-249.5 308,-295.5 \" stroke=\"#000000\"/&gt;\n&lt;text fill=\"#000000\" font-family=\"Times,serif\" font-size=\"14.00\" text-anchor=\"middle\" x=\"366.5\" y=\"-280.3\"&gt;(None, 8, 8, 128)&lt;/text&gt;\n&lt;polyline fill=\"none\" points=\"308,-272.5 425,-272.5 \" stroke=\"#000000\"/&gt;\n&lt;text fill=\"#000000\" font-family=\"Times,serif\" font-size=\"14.00\" text-anchor=\"middle\" x=\"366.5\" y=\"-257.3\"&gt;(None, 4, 4, 128)&lt;/text&gt;\n&lt;/g&gt;\n&lt;!-- 139969616535736&amp;#45;&amp;gt;139969616538256 --&gt;\n&lt;g class=\"edge\" id=\"edge23\"&gt;\n&lt;title&gt;139969616535736-&amp;gt;139969616538256&lt;/title&gt;\n&lt;path d=\"M227,-332.3799C227,-324.1745 227,-314.7679 227,-305.8786\" fill=\"none\" stroke=\"#000000\"/&gt;\n&lt;polygon fill=\"#000000\" points=\"230.5001,-305.784 227,-295.784 223.5001,-305.784 230.5001,-305.784\" stroke=\"#000000\"/&gt;\n&lt;/g&gt;\n&lt;!-- 139969624512552 --&gt;\n&lt;g class=\"node\" id=\"node24\"&gt;\n&lt;title&gt;139969624512552&lt;/title&gt;\n&lt;polygon fill=\"none\" points=\"72.5,-166.5 72.5,-212.5 381.5,-212.5 381.5,-166.5 72.5,-166.5\" stroke=\"#000000\"/&gt;\n&lt;text fill=\"#000000\" font-family=\"Times,serif\" font-size=\"14.00\" text-anchor=\"middle\" x=\"139.5\" y=\"-185.8\"&gt;dropout_3: Dropout&lt;/text&gt;\n&lt;polyline fill=\"none\" points=\"206.5,-166.5 206.5,-212.5 \" stroke=\"#000000\"/&gt;\n&lt;text fill=\"#000000\" font-family=\"Times,serif\" font-size=\"14.00\" text-anchor=\"middle\" x=\"235.5\" y=\"-197.3\"&gt;input:&lt;/text&gt;\n&lt;polyline fill=\"none\" points=\"206.5,-189.5 264.5,-189.5 \" stroke=\"#000000\"/&gt;\n&lt;text fill=\"#000000\" font-family=\"Times,serif\" font-size=\"14.00\" text-anchor=\"middle\" x=\"235.5\" y=\"-174.3\"&gt;output:&lt;/text&gt;\n&lt;polyline fill=\"none\" points=\"264.5,-166.5 264.5,-212.5 \" stroke=\"#000000\"/&gt;\n&lt;text fill=\"#000000\" font-family=\"Times,serif\" font-size=\"14.00\" text-anchor=\"middle\" x=\"323\" y=\"-197.3\"&gt;(None, 4, 4, 128)&lt;/text&gt;\n&lt;polyline fill=\"none\" points=\"264.5,-189.5 381.5,-189.5 \" stroke=\"#000000\"/&gt;\n&lt;text fill=\"#000000\" font-family=\"Times,serif\" font-size=\"14.00\" text-anchor=\"middle\" x=\"323\" y=\"-174.3\"&gt;(None, 4, 4, 128)&lt;/text&gt;\n&lt;/g&gt;\n&lt;!-- 139969616538256&amp;#45;&amp;gt;139969624512552 --&gt;\n&lt;g class=\"edge\" id=\"edge24\"&gt;\n&lt;title&gt;139969616538256-&amp;gt;139969624512552&lt;/title&gt;\n&lt;path d=\"M227,-249.3799C227,-241.1745 227,-231.7679 227,-222.8786\" fill=\"none\" stroke=\"#000000\"/&gt;\n&lt;polygon fill=\"#000000\" points=\"230.5001,-222.784 227,-212.784 223.5001,-222.784 230.5001,-222.784\" stroke=\"#000000\"/&gt;\n&lt;/g&gt;\n&lt;!-- 139969624511992 --&gt;\n&lt;g class=\"node\" id=\"node25\"&gt;\n&lt;title&gt;139969624511992&lt;/title&gt;\n&lt;polygon fill=\"none\" points=\"83,-83.5 83,-129.5 371,-129.5 371,-83.5 83,-83.5\" stroke=\"#000000\"/&gt;\n&lt;text fill=\"#000000\" font-family=\"Times,serif\" font-size=\"14.00\" text-anchor=\"middle\" x=\"139.5\" y=\"-102.8\"&gt;flatten_1: Flatten&lt;/text&gt;\n&lt;polyline fill=\"none\" points=\"196,-83.5 196,-129.5 \" stroke=\"#000000\"/&gt;\n&lt;text fill=\"#000000\" font-family=\"Times,serif\" font-size=\"14.00\" text-anchor=\"middle\" x=\"225\" y=\"-114.3\"&gt;input:&lt;/text&gt;\n&lt;polyline fill=\"none\" points=\"196,-106.5 254,-106.5 \" stroke=\"#000000\"/&gt;\n&lt;text fill=\"#000000\" font-family=\"Times,serif\" font-size=\"14.00\" text-anchor=\"middle\" x=\"225\" y=\"-91.3\"&gt;output:&lt;/text&gt;\n&lt;polyline fill=\"none\" points=\"254,-83.5 254,-129.5 \" stroke=\"#000000\"/&gt;\n&lt;text fill=\"#000000\" font-family=\"Times,serif\" font-size=\"14.00\" text-anchor=\"middle\" x=\"312.5\" y=\"-114.3\"&gt;(None, 4, 4, 128)&lt;/text&gt;\n&lt;polyline fill=\"none\" points=\"254,-106.5 371,-106.5 \" stroke=\"#000000\"/&gt;\n&lt;text </w:t>
      </w:r>
      <w:r>
        <w:rPr>
          <w:lang w:eastAsia="ko-KR"/>
        </w:rPr>
        <w:lastRenderedPageBreak/>
        <w:t>fill=\"#000000\" font-family=\"Times,serif\" font-size=\"14.00\" text-anchor=\"middle\" x=\"312.5\" y=\"-91.3\"&gt;(None, 2048)&lt;/text&gt;\n&lt;/g&gt;\n&lt;!-- 139969624512552&amp;#45;&amp;gt;139969624511992 --&gt;\n&lt;g class=\"edge\" id=\"edge25\"&gt;\n&lt;title&gt;139969624512552-&amp;gt;139969624511992&lt;/title&gt;\n&lt;path d=\"M227,-166.3799C227,-158.1745 227,-148.7679 227,-139.8786\" fill=\"none\" stroke=\"#000000\"/&gt;\n&lt;polygon fill=\"#000000\" points=\"230.5001,-139.784 227,-129.784 223.5001,-139.784 230.5001,-139.784\" stroke=\"#000000\"/&gt;\n&lt;/g&gt;\n&lt;!-- 139969616829408 --&gt;\n&lt;g class=\"node\" id=\"node26\"&gt;\n&lt;title&gt;139969616829408&lt;/title&gt;\n&lt;polygon fill=\"none\" points=\"97,-.5 97,-46.5 357,-46.5 357,-.5 97,-.5\" stroke=\"#000000\"/&gt;\n&lt;text fill=\"#000000\" font-family=\"Times,serif\" font-size=\"14.00\" text-anchor=\"middle\" x=\"150.5\" y=\"-19.8\"&gt;dense_1: Dense&lt;/text&gt;\n&lt;polyline fill=\"none\" points=\"204,-.5 204,-46.5 \" stroke=\"#000000\"/&gt;\n&lt;text fill=\"#000000\" font-family=\"Times,serif\" font-size=\"14.00\" text-anchor=\"middle\" x=\"233\" y=\"-31.3\"&gt;input:&lt;/text&gt;\n&lt;polyline fill=\"none\" points=\"204,-23.5 262,-23.5 \" stroke=\"#000000\"/&gt;\n&lt;text fill=\"#000000\" font-family=\"Times,serif\" font-size=\"14.00\" text-anchor=\"middle\" x=\"233\" y=\"-8.3\"&gt;output:&lt;/text&gt;\n&lt;polyline fill=\"none\" points=\"262,-.5 262,-46.5 \" stroke=\"#000000\"/&gt;\n&lt;text fill=\"#000000\" font-family=\"Times,serif\" font-size=\"14.00\" text-anchor=\"middle\" x=\"309.5\" y=\"-31.3\"&gt;(None, 2048)&lt;/text&gt;\n&lt;polyline fill=\"none\" points=\"262,-23.5 357,-23.5 \" stroke=\"#000000\"/&gt;\n&lt;text fill=\"#000000\" font-family=\"Times,serif\" font-size=\"14.00\" text-anchor=\"middle\" x=\"309.5\" y=\"-8.3\"&gt;(None, 10)&lt;/text&gt;\n&lt;/g&gt;\n&lt;!-- 139969624511992&amp;#45;&amp;gt;139969616829408 --&gt;\n&lt;g class=\"edge\" id=\"edge26\"&gt;\n&lt;title&gt;139969624511992-&amp;gt;139969616829408&lt;/title&gt;\n&lt;path d=\"M227,-83.3799C227,-75.1745 227,-65.7679 227,-56.8786\" fill=\"none\" stroke=\"#000000\"/&gt;\n&lt;polygon fill=\"#000000\" points=\"230.5001,-56.784 227,-46.784 223.5001,-56.784 230.5001,-56.784\" stroke=\"#000000\"/&gt;\n&lt;/g&gt;\n&lt;!-- 139969574053760 --&gt;\n&lt;g class=\"node\" id=\"node27\"&gt;\n&lt;title&gt;139969574053760&lt;/title&gt;\n&lt;polygon fill=\"none\" points=\"162.5,-2158.5 162.5,-2194.5 291.5,-2194.5 291.5,-2158.5 162.5,-2158.5\" stroke=\"#000000\"/&gt;\n&lt;text fill=\"#000000\" font-family=\"Times,serif\" font-size=\"14.00\" text-anchor=\"middle\" x=\"227\" y=\"-2172.8\"&gt;139969574053760&lt;/text&gt;\n&lt;/g&gt;\n&lt;!-- 139969574053760&amp;#45;&amp;gt;139969574052248 --&gt;\n&lt;g class=\"edge\" id=\"edge1\"&gt;\n&lt;title&gt;139969574053760-&amp;gt;139969574052248&lt;/title&gt;\n&lt;path d=\"M227,-2158.4092C227,-2150.4308 227,-2140.795 227,-2131.606\" fill=\"none\" stroke=\"#000000\"/&gt;\n&lt;polygon fill=\"#000000\" points=\"230.5001,-2131.5333 227,-2121.5333 223.5001,-2131.5334 230.5001,-2131.5333\" stroke=\"#000000\"/&gt;\n&lt;/g&gt;\n&lt;/g&gt;\n&lt;/svg&gt;"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"tags":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"execution_count": 16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"5IhZseCdfJaP",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"## Optimizer"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"M8GvhRoUYPp9",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"Adam = keras.optimizers.Adam(lr=learning_rate)"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0,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"uJxeGY6wy9SY",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"## Compiling the model"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"xf9mmKWK4QMh",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"model.compile(loss=keras.losses.categorical_crossentropy,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optimizer=Adam, 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    metrics=['accuracy'])"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0,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"bP86sMq-QE2I",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"from keras.utils import plot_model\n",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"plot_model(model, to_file='model.png')"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0,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  "id": "W1o7VFdvzCcY",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"## Training the model"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"hRMGGn5g4RdW",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"base_uri": "https://localhost:8080/",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"height": 2365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"outputId": "46cedf6a-d912-48bb-d5f0-4ca870a0238b"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"history = model.fit(x_train, y_train,\n",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batch_size=batch_size,\n",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epochs= epochs,\n",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verbose=1,\n",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validation_data=(x_test, y_test),\n",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          callbacks=my_callbacks)"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19,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"output_type": "stream",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"text":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"WARNING:tensorflow:From /usr/local/lib/python3.6/dist-packages/tensorflow/python/ops/math_ops.py:3066: to_int32 (from tensorflow.python.ops.math_ops) is deprecated and will be removed in a future version.\n",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"Instructions for updating:\n",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"Use tf.cast instead.\n",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"Train on 50000 samples, validate on 10000 samples\n",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1/200\n",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- 15s 307us/step - loss: 1.6774 - acc: 0.4795 - val_loss: 1.1285 - val_acc: 0.6265\n",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2/200\n",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248us/step - loss: 1.0631 - acc: 0.6502 - val_loss: 1.0532 - val_acc: 0.6611\n",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3/200\n",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249us/step - loss: 0.9096 - acc: 0.7040 - val_loss: 0.8211 - val_acc: 0.7416\n",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4/200\n",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- 13s 250us/step - loss: 0.8126 - acc: 0.7360 - val_loss: 0.7834 - val_acc: 0.7520\n",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5/200\n",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249us/step - loss: 0.7482 - acc: 0.7601 - </w:t>
      </w:r>
      <w:r>
        <w:rPr>
          <w:lang w:eastAsia="ko-KR"/>
        </w:rPr>
        <w:lastRenderedPageBreak/>
        <w:t>val_loss: 0.7468 - val_acc: 0.7660\n",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6/200\n",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247us/step - loss: 0.6996 - acc: 0.7820 - val_loss: 0.6733 - val_acc: 0.7947\n",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7/200\n",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248us/step - loss: 0.6614 - acc: 0.7995 - val_loss: 0.7370 - val_acc: 0.7759\n",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8/200\n",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247us/step - loss: 0.6313 - acc: 0.8108 - val_loss: 0.6501 - val_acc: 0.8072\n",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9/200\n",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247us/step - loss: 0.6132 - acc: 0.8233 - val_loss: 0.6489 - val_acc: 0.8119\n",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10/200\n",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249us/step - loss: 0.5939 - acc: 0.8310 - val_loss: 0.6578 - val_acc: 0.8145\n",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11/200\n",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249us/step - loss: 0.5755 - acc: 0.8393 - val_loss: 0.6478 - val_acc: 0.8192\n",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12/200\n",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248us/step - loss: 0.5651 - acc: 0.8473 - val_loss: 0.6596 - val_acc: 0.8185\n",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13/200\n",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247us/step - loss: 0.5548 - acc: 0.8506 - val_loss: 0.6523 - val_acc: 0.8277\n",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14/200\n",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246us/step - loss: 0.5465 - acc: 0.8561 - val_loss: 0.6330 - val_acc: 0.8348\n",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15/200\n",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249us/step - loss: 0.5315 - acc: 0.8634 - val_loss: 0.6579 - val_acc: 0.8310\n",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16/200\n",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250us/step - loss: 0.5258 - acc: 0.8680 - val_loss: 0.6601 - val_acc: 0.8320\n",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17/200\n",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- 13s 250us/step - loss: 0.5226 - acc: 0.8701 - val_loss: 0.6849 - val_acc: 0.8252\n",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18/200\n",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247us/step - loss: 0.5189 - acc: 0.8719 - val_loss: 0.6924 - val_acc: 0.8313\n",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19/200\n",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246us/step - loss: 0.5085 - acc: 0.8763 - val_loss: 0.6628 - val_acc: 0.8400\n",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20/200\n",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246us/step - loss: 0.5113 - acc: 0.8765 - val_loss: 0.6936 - val_acc: 0.8307\n",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21/200\n",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246us/step - loss: 0.4993 - acc: 0.8812 - val_loss: 0.6780 - val_acc: 0.8343\n",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22/200\n",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247us/step - loss: 0.4979 - acc: 0.8819 - </w:t>
      </w:r>
      <w:r>
        <w:rPr>
          <w:lang w:eastAsia="ko-KR"/>
        </w:rPr>
        <w:lastRenderedPageBreak/>
        <w:t>val_loss: 0.6724 - val_acc: 0.8393\n",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23/200\n",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247us/step - loss: 0.4936 - acc: 0.8870 - val_loss: 0.6687 - val_acc: 0.8450\n",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24/200\n",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247us/step - loss: 0.4888 - acc: 0.8882 - val_loss: 0.6819 - val_acc: 0.8416\n",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25/200\n",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245us/step - loss: 0.4909 - acc: 0.8885 - val_loss: 0.6909 - val_acc: 0.8367\n",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26/200\n",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246us/step - loss: 0.4830 - acc: 0.8919 - val_loss: 0.6708 - val_acc: 0.8439\n",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27/200\n",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246us/step - loss: 0.4815 - acc: 0.8920 - val_loss: 0.6556 - val_acc: 0.8491\n",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28/200\n",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247us/step - loss: 0.4848 - acc: 0.8921 - val_loss: 0.6772 - val_acc: 0.8384\n",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29/200\n",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246us/step - loss: 0.4740 - acc: 0.8958 - val_loss: 0.6692 - val_acc: 0.8421\n",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30/200\n",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248us/step - loss: 0.4749 - acc: 0.8959 - val_loss: 0.6751 - val_acc: 0.8413\n",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31/200\n",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247us/step - loss: 0.4767 - acc: 0.8971 - val_loss: 0.7043 - val_acc: 0.8428\n",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32/200\n",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247us/step - loss: 0.4739 - acc: 0.8979 - val_loss: 0.6772 - val_acc: 0.8464\n",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33/200\n",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246us/step - loss: 0.4655 - acc: 0.9017 - val_loss: 0.6967 - val_acc: 0.8452\n",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34/200\n",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244us/step - loss: 0.4676 - acc: 0.9013 - val_loss: 0.6689 - val_acc: 0.8481\n",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35/200\n",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244us/step - loss: 0.4689 - acc: 0.9000 - val_loss: 0.7378 - val_acc: 0.8325\n",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36/200\n",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246us/step - loss: 0.4663 - acc: 0.9007 - val_loss: 0.6708 - val_acc: 0.8497\n",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37/200\n",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246us/step - loss: 0.4586 - acc: 0.9060 - val_loss: 0.6632 - val_acc: 0.8527\n",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38/200\n",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244us/step - loss: 0.4649 - acc: 0.9039 - val_loss: 0.6810 - val_acc: 0.8523\n",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39/200\n",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244us/step - loss: 0.4611 - acc: 0.9038 - </w:t>
      </w:r>
      <w:r>
        <w:rPr>
          <w:lang w:eastAsia="ko-KR"/>
        </w:rPr>
        <w:lastRenderedPageBreak/>
        <w:t>val_loss: 0.7009 - val_acc: 0.8443\n",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40/200\n",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246us/step - loss: 0.4641 - acc: 0.9040 - val_loss: 0.6695 - val_acc: 0.8496\n",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41/200\n",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246us/step - loss: 0.4610 - acc: 0.9045 - val_loss: 0.6672 - val_acc: 0.8511\n",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42/200\n",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248us/step - loss: 0.4597 - acc: 0.9046 - val_loss: 0.6857 - val_acc: 0.8517\n",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43/200\n",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245us/step - loss: 0.4577 - acc: 0.9063 - val_loss: 0.6961 - val_acc: 0.8443\n",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44/200\n",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245us/step - loss: 0.4559 - acc: 0.9072 - val_loss: 0.7166 - val_acc: 0.8391\n",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45/200\n",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244us/step - loss: 0.4560 - acc: 0.9071 - val_loss: 0.6640 - val_acc: 0.8527\n",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46/200\n",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245us/step - loss: 0.4503 - acc: 0.9089 - val_loss: 0.6851 - val_acc: 0.8530\n",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47/200\n",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244us/step - loss: 0.4523 - acc: 0.9091 - val_loss: 0.6836 - val_acc: 0.8461\n",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48/200\n",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244us/step - loss: 0.4470 - acc: 0.9117 - val_loss: 0.6948 - val_acc: 0.8519\n",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49/200\n",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243us/step - loss: 0.4460 - acc: 0.9112 - val_loss: 0.6841 - val_acc: 0.8513\n",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50/200\n",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246us/step - loss: 0.4491 - acc: 0.9092 - val_loss: 0.7145 - val_acc: 0.8444\n",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51/200\n",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245us/step - loss: 0.4473 - acc: 0.9106 - val_loss: 0.6823 - val_acc: 0.8501\n",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52/200\n",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244us/step - loss: 0.4466 - acc: 0.9108 - val_loss: 0.6791 - val_acc: 0.8506\n",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53/200\n",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244us/step - loss: 0.4440 - acc: 0.9119 - val_loss: 0.7080 - val_acc: 0.8496\n",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54/200\n",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244us/step - loss: 0.4457 - acc: 0.9119 - val_loss: 0.7149 - val_acc: 0.8469\n",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55/200\n",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244us/step - loss: 0.4450 - acc: 0.9123 - val_loss: 0.7364 - val_acc: 0.8368\n",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56/200\n",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245us/step - loss: 0.4368 - acc: 0.9149 - </w:t>
      </w:r>
      <w:r>
        <w:rPr>
          <w:lang w:eastAsia="ko-KR"/>
        </w:rPr>
        <w:lastRenderedPageBreak/>
        <w:t>val_loss: 0.6851 - val_acc: 0.8517\n",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57/200\n",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245us/step - loss: 0.4435 - acc: 0.9120 - val_loss: 0.7061 - val_acc: 0.8467\n",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58/200\n",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244us/step - loss: 0.4446 - acc: 0.9126 - val_loss: 0.7022 - val_acc: 0.8452\n",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59/200\n",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243us/step - loss: 0.4365 - acc: 0.9137 - val_loss: 0.6917 - val_acc: 0.8486\n",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60/200\n",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244us/step - loss: 0.4393 - acc: 0.9147 - val_loss: 0.6845 - val_acc: 0.8507\n",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61/200\n",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244us/step - loss: 0.4437 - acc: 0.9143 - val_loss: 0.6965 - val_acc: 0.8452\n",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62/200\n",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244us/step - loss: 0.4396 - acc: 0.9142 - val_loss: 0.6905 - val_acc: 0.8524\n",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63/200\n",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245us/step - loss: 0.4328 - acc: 0.9177 - val_loss: 0.7133 - val_acc: 0.8474\n",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"Epoch 64/200\n",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"50000/50000 [==============================] - 12s 243us/step - loss: 0.4372 - acc: 0.9155 - val_loss: 0.6916 - val_acc: 0.8520\n"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"name": "stdout"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"bUFlA5EvzFDB",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"## Evaulating the model"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"R6U6JC6Z4Scj",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"base_uri": "https://localhost:8080/",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"height": 51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"outputId": "4fc4f737-0b41-4dc4-b5e7-63b9d2bc9bde"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"score = model.evaluate(x_test, y_test, verbose=0)\n",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"print('Test loss:', score[0])\n",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"print('Test accuracy:', score[1])"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20,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"output_type": "stream",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"text":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"Test loss: 0.6915921453952789\n",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"Test accuracy: 0.852\n"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"name": "stdout"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"markdown",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"hrZZwM4PjhLo",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"text"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"## Prediction the model"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"EeQpuwtEofa1",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"y_pred = model.predict(x_test)"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0,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"NZWcHZaJgf1H",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"base_uri": "https://localhost:8080/",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"height": 265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"outputId": "a41779b0-175b-4607-b8b0-199d9edacdef"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"plot_images(x=x_test[:25], y_true=y_test[:25], y_pred=y_pred[:25])"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22,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"output_type": "display_data",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"image/png": "iVBORw0KGgoAAAANSUhEUgAAAWwAAAD5CAYAAAADQw/9AAAABHNCSVQICAgIfAhkiAAAAAlwSFlz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\nSYSQHGyPef7BDgudAfdffY1vvbfN6HhGq9NDKk9ZWtJ+hzhq02rFJ</w:t>
      </w:r>
      <w:r>
        <w:rPr>
          <w:lang w:eastAsia="ko-KR"/>
        </w:rPr>
        <w:lastRenderedPageBreak/>
        <w:t>L6NsJ6l/jJ/8d7bzKfZudh8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\nTRjFWOOpa0Pa7/Aq96nNxSthgyZnm+U</w:t>
      </w:r>
      <w:r>
        <w:rPr>
          <w:lang w:eastAsia="ko-KR"/>
        </w:rPr>
        <w:lastRenderedPageBreak/>
        <w:t>VSniUjrFWonUb5yVh1GFpaZ12OyFOYnpRjA5CvBB46zGm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\nvftdvvGtbzKeZVhTsbK+wZe+9CV0HPF0e5uvf/3P</w:t>
      </w:r>
      <w:r>
        <w:rPr>
          <w:lang w:eastAsia="ko-KR"/>
        </w:rPr>
        <w:lastRenderedPageBreak/>
        <w:t>uP/yK3R7PQ729zk4OKCuK9ZW17lx4zrWOubT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\nSBRFzX2FOtN1dhZbl9g8pwoi8nzOfHaW5w4VR</w:t>
      </w:r>
      <w:r>
        <w:rPr>
          <w:lang w:eastAsia="ko-KR"/>
        </w:rPr>
        <w:lastRenderedPageBreak/>
        <w:t>ZadzcjkTO+5KVvTUuKrktPhwQV12B5b5dQywpgK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\n+l2SyMc6g7Wy7gdYlHAoWbNVp1kDhAApcRbyoiLNcoxzhJ5Hp92sM</w:t>
      </w:r>
      <w:r>
        <w:rPr>
          <w:lang w:eastAsia="ko-KR"/>
        </w:rPr>
        <w:lastRenderedPageBreak/>
        <w:t>9g4g0TUnC0SHNRkwfXdIaNp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\np8UTn3gM/5LCkw6HwpMRnfYSnle7bpVFzmxUYWSBlBalwOkp2mZI10DJhK</w:t>
      </w:r>
      <w:r>
        <w:rPr>
          <w:lang w:eastAsia="ko-KR"/>
        </w:rPr>
        <w:lastRenderedPageBreak/>
        <w:t>jTQhiFTE29ypASEUYI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\nnMD</w:t>
      </w:r>
      <w:r>
        <w:rPr>
          <w:lang w:eastAsia="ko-KR"/>
        </w:rPr>
        <w:lastRenderedPageBreak/>
        <w:t>30Trn+PGH6TaPIxJNkefs705ZXW8fWJsPLpYI0ItDorhLv93FOYEfhHS6Ppe2NhnP59zTbvPc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\n6DaXa7vBV5</w:t>
      </w:r>
      <w:r>
        <w:rPr>
          <w:lang w:eastAsia="ko-KR"/>
        </w:rPr>
        <w:lastRenderedPageBreak/>
        <w:t>vA1lozHAw4dvQYnW6PS6MdRpubnDx9JyunTrJ3+XmuvXCWk501lPVJwjqy1mSWYouK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\nDMZiXEGWD1EKlPKn9TI</w:t>
      </w:r>
      <w:r>
        <w:rPr>
          <w:lang w:eastAsia="ko-KR"/>
        </w:rPr>
        <w:lastRenderedPageBreak/>
        <w:t>NvvaIggAtB7N+IUCR5/Q3NgmVoK0h9H1cVpJnBdYTjBJKZ6sSUNZQ5Dle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</w:t>
      </w:r>
      <w:r>
        <w:rPr>
          <w:lang w:eastAsia="ko-KR"/>
        </w:rPr>
        <w:lastRenderedPageBreak/>
        <w:t>IcNdVpbmyIY9BoMe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\nEiUhtlQ4K5UKxVansVpD4XtCkVvs</w:t>
      </w:r>
      <w:r>
        <w:rPr>
          <w:lang w:eastAsia="ko-KR"/>
        </w:rPr>
        <w:lastRenderedPageBreak/>
        <w:t>PunM9plhv6qNnkrSUwmiwtczawRqvsdCq86pY13G21d45otf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\ncv4FdLvNut/k/KU</w:t>
      </w:r>
      <w:r>
        <w:rPr>
          <w:lang w:eastAsia="ko-KR"/>
        </w:rPr>
        <w:lastRenderedPageBreak/>
        <w:t>rmKLEegGDJIU8IRkPWV5aOJD6Wqgkyosb1xmYjByFM44oilDeiM9/+QssLx/h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\ni4jQ7/exLEV70EcEbMfB</w:t>
      </w:r>
      <w:r>
        <w:rPr>
          <w:lang w:eastAsia="ko-KR"/>
        </w:rPr>
        <w:lastRenderedPageBreak/>
        <w:t>c12KhQL79+7l2Sef4sXnnuPE8eNM1eu0W9tsxxF79sziOwrXcxkGEUGc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\n3+E+77ZMVoFfNsb8ioj8XeCxd3LMjCYfPwL847u4</w:t>
      </w:r>
      <w:r>
        <w:rPr>
          <w:lang w:eastAsia="ko-KR"/>
        </w:rPr>
        <w:lastRenderedPageBreak/>
        <w:t>B7z78riJHwWeJDdTvO3y+DYbM/9KRJ4nV94v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\nZDRzGC8oJcxN</w:t>
      </w:r>
      <w:r>
        <w:rPr>
          <w:lang w:eastAsia="ko-KR"/>
        </w:rPr>
        <w:lastRenderedPageBreak/>
        <w:t>uDx8dA6nt8H66jo7nSGDYUC9UefS1SaOSSjO1pjbe4TGniVSnZHGQ8Jhj/4wQicB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\n1eApdoKYrl8jUG10H</w:t>
      </w:r>
      <w:r>
        <w:rPr>
          <w:lang w:eastAsia="ko-KR"/>
        </w:rPr>
        <w:lastRenderedPageBreak/>
        <w:t>GMRU9CG5eki/dAnVD5OqUarP0TSNsXM4Fg+fsHHdQq0W21MrYqxbKI0Q2tF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</w:t>
      </w:r>
      <w:r>
        <w:rPr>
          <w:lang w:eastAsia="ko-KR"/>
        </w:rPr>
        <w:lastRenderedPageBreak/>
        <w:t>8CXIJ7cljZvX5SI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\n0O0RNDd48OhB6oFks7ZCZWoBobbnzc9tVdh</w:t>
      </w:r>
      <w:r>
        <w:rPr>
          <w:lang w:eastAsia="ko-KR"/>
        </w:rPr>
        <w:lastRenderedPageBreak/>
        <w:t>CSjzXJdEvvh69ZWE7yk09bb6HJy3doMfjc6dZjzvc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</w:t>
      </w:r>
      <w:r>
        <w:rPr>
          <w:lang w:eastAsia="ko-KR"/>
        </w:rPr>
        <w:lastRenderedPageBreak/>
        <w:t>94te/agFQeZ/rf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</w:t>
      </w:r>
      <w:r>
        <w:rPr>
          <w:lang w:eastAsia="ko-KR"/>
        </w:rPr>
        <w:lastRenderedPageBreak/>
        <w:t>kiHQ8Hj9zQ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\nHBaP85YoCgmcYJbP4HsjinyIbipc4AgCh1cO5wxRGKCc</w:t>
      </w:r>
      <w:r>
        <w:rPr>
          <w:lang w:eastAsia="ko-KR"/>
        </w:rPr>
        <w:lastRenderedPageBreak/>
        <w:t>Q0cxxgvWFAieMAxweVmZdVlDFEZbclHX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\nRTU2KnWWRkuAKI0bp3VSOPAlCouyA</w:t>
      </w:r>
      <w:r>
        <w:rPr>
          <w:lang w:eastAsia="ko-KR"/>
        </w:rPr>
        <w:lastRenderedPageBreak/>
        <w:t>aIScgK8CsZSaUC/ECg94kdY0ZTWEChPqAJSU4DJ8bZEbEY9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\n</w:t>
      </w:r>
      <w:r>
        <w:rPr>
          <w:lang w:eastAsia="ko-KR"/>
        </w:rPr>
        <w:lastRenderedPageBreak/>
        <w:t>934ROAzsHUtV/1FE/hj4jbFE9s/G7XhSRH5+3EYlIv9KRP5URB4AZl9DGwH+OnDbG0SPe6hocMR7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\n56BCkH8oAAAAAElFTkSuQmCC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"text/plain":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  "&lt;Figure size 432x288 with 25 Axes&gt;"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"tags":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"cTxF9jDUfOTt",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"base_uri": "https://localhost:8080/",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"height": 285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"outputId": "88cf2003-0577-4a92-ecdb-1cad90dc5e4d"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"y_result = confusion_matrix(y_test.argmax(axis=1), y_pred.argmax(axis=1))\n",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"sns.heatmap(pd.DataFrame(y_result, range(10), range(10)), annot=True, fmt='g')"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23,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"output_type": "execute_result",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"text/plain":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  "&lt;matplotlib.axes._subplots.AxesSubplot at 0x7f4d042a6c88&gt;"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"tags":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"execution_count": 23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"output_type": "display_data",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"image/png": "iVBORw0KGgoAAAANSUhEUgAAAWAAAAD8CAYAAABJsn7AAAAABHNCSVQICAgIfAhkiAAAAAlwSFlz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\n25XA</w:t>
      </w:r>
      <w:r>
        <w:rPr>
          <w:lang w:eastAsia="ko-KR"/>
        </w:rPr>
        <w:lastRenderedPageBreak/>
        <w:t>02cpVsCV8iXrUL5kHe7fC6Fu9eY8epiyi4ofc/vOfSpWLIONjTUAtWpV5eLFq6rEjo+cObPH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\nSVRUFBMmDA</w:t>
      </w:r>
      <w:r>
        <w:rPr>
          <w:lang w:eastAsia="ko-KR"/>
        </w:rPr>
        <w:lastRenderedPageBreak/>
        <w:t>FgxIg/EoyVlHnAfkFe1K/ZgqdP3xt/1qjtyvEj3kRFRTFirN4yfsLohF+vxOYB58iZ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\nW1JIsTJFiYrSUa9UUxpVaEm7bt/jl</w:t>
      </w:r>
      <w:r>
        <w:rPr>
          <w:lang w:eastAsia="ko-KR"/>
        </w:rPr>
        <w:lastRenderedPageBreak/>
        <w:t>Dv5tzfXrV+TR4+eEhR4/oP1XX/pyPctu1CqaA3Wrt7M+N+H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\ns2bm5nV/xo6bytJl64ym9zFf0hiw0V2RLa2cTHKt0ZQXNB3S2ZpM621Em</w:t>
      </w:r>
      <w:r>
        <w:rPr>
          <w:lang w:eastAsia="ko-KR"/>
        </w:rPr>
        <w:lastRenderedPageBreak/>
        <w:t>Mm0ZDnK1CHLUaaeyPB7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\nYm4S84SrKIRwMDy2EUKMFULsEEJMEkJkMMYJmcoV2RTurbHbYm</w:t>
      </w:r>
      <w:r>
        <w:rPr>
          <w:lang w:eastAsia="ko-KR"/>
        </w:rPr>
        <w:lastRenderedPageBreak/>
        <w:t>mpNVpbTpzw5enTD119P3BfPniM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</w:t>
      </w:r>
      <w:r>
        <w:rPr>
          <w:lang w:eastAsia="ko-KR"/>
        </w:rPr>
        <w:lastRenderedPageBreak/>
        <w:t>m/HAyx/h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\nLW</w:t>
      </w:r>
      <w:r>
        <w:rPr>
          <w:lang w:eastAsia="ko-KR"/>
        </w:rPr>
        <w:lastRenderedPageBreak/>
        <w:t>jS9FrGj5tMm1YR3N65L5UqXcOIkYNM03PHLPPFgrDLANRu7Lp+dmNlv8qVK8vcuVN54YVXr2p7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\nRqPxEjoAazQajZfQAVij0Wi8xP8BZLwI7PwCMnAAAAAASUVORK5CYII=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"text/plain":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  "&lt;Figure size 432x288 with 2 Axes&gt;"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"tags":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"CFeMAcjS1LJ5",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"base_uri": "https://localhost:8080/",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"height": 571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  "outputId": "6c399305-1d6c-47c9-be26-db832db2e393"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 Plot training &amp; validation accuracy values\n",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"plt.plot(history.history['acc'])\n",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"plt.plot(history.history['val_acc'])\n",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"plt.title('Model accuracy')\n",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"plt.ylabel('Accuracy')\n",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"plt.xlabel('Epoch')\n",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"plt.legend(['Train', 'Test'], loc='upper left')\n",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"plt.show()\n",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"# Plot training &amp; validation loss values\n",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"plt.plot(history.history['loss'])\n",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"plt.plot(history.history['val_loss'])\n",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"plt.title('Model loss')\n",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"plt.ylabel('Loss')\n",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"plt.xlabel('Epoch')\n",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"plt.legend(['Train', 'Test'], loc='upper left')\n",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"plt.show()\n",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"import matplotlib.pyplot as plt\n"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24,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"output_type": "display_data",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"image/png": "iVBORw0KGgoAAAANSUhEUgAAAYUAAAEWCAYAAACJ0YulAAAABHNCSVQICAgIfAhkiAAAAAlwSFlz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\nu7DVO0/TvoXAW8A3Tiz17F299DdsUnwbqAQeBeL81j8Oj</w:t>
      </w:r>
      <w:r>
        <w:rPr>
          <w:lang w:eastAsia="ko-KR"/>
        </w:rPr>
        <w:lastRenderedPageBreak/>
        <w:t>MUmBqX2IsboJDtKhRMRORF7RTXYaAGg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\nxUMPPYTL5eLqq6/GGIOIcM899</w:t>
      </w:r>
      <w:r>
        <w:rPr>
          <w:lang w:eastAsia="ko-KR"/>
        </w:rPr>
        <w:lastRenderedPageBreak/>
        <w:t>wBw1VVXcc0113R6Q/Pq7RU89mk+/1u5g0aPnWy8b1Iso/snMW1M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\nMybZjssSl2pHAa0rt</w:t>
      </w:r>
      <w:r>
        <w:rPr>
          <w:lang w:eastAsia="ko-KR"/>
        </w:rPr>
        <w:lastRenderedPageBreak/>
        <w:t>3cRpw+DqXfs38BxSinVBk0KIbA8v5Sfv7iSSUPSuOv8sfaGtKaBwwo+s20D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\ngk9ZmXAcsVERDNdGZqWUAtp</w:t>
      </w:r>
      <w:r>
        <w:rPr>
          <w:lang w:eastAsia="ko-KR"/>
        </w:rPr>
        <w:lastRenderedPageBreak/>
        <w:t>PCucBRcAiEXlYRKZgG5q7v28WgvHxWeRk+qfEEek6kLmGlFKq52mz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        "text/plain":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  "&lt;Figure size 432x288 with 1 Axes&gt;"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"tags":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"output_type": "display_data",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"image/png": "iVBORw0KGgoAAAANSUhEUgAAAYUAAAEWCAYAAACJ0YulAAAABHNCSVQICAgIfAhkiAAAAAlwSFlz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\nb/LLX/5yj3XLli3j1Vdf5b777uO555</w:t>
      </w:r>
      <w:r>
        <w:rPr>
          <w:lang w:eastAsia="ko-KR"/>
        </w:rPr>
        <w:lastRenderedPageBreak/>
        <w:t>7jwQcfjHg8xhjTnZgZOhtom3Gtt+5qPuWUU3jmmWfYuXMn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\nE9m4k+GUX8DKl8hc8ic</w:t>
      </w:r>
      <w:r>
        <w:rPr>
          <w:lang w:eastAsia="ko-KR"/>
        </w:rPr>
        <w:lastRenderedPageBreak/>
        <w:t>uP3IULy8rZkt5fe/s3xhjoiCSSWErMLLd67zQsvauAZ4BUNUPgUQgp+MH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\nitCj3J3UG6td/fxx3w/v</w:t>
      </w:r>
      <w:r>
        <w:rPr>
          <w:lang w:eastAsia="ko-KR"/>
        </w:rPr>
        <w:lastRenderedPageBreak/>
        <w:t>HzwYhNduhk/+Chc+5Oqk90djtWvYzsrf1UDbExWF7up96d9DyeFqV4T/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\ns5P</w:t>
      </w:r>
      <w:r>
        <w:rPr>
          <w:lang w:eastAsia="ko-KR"/>
        </w:rPr>
        <w:lastRenderedPageBreak/>
        <w:t>Jz0lhTHYKo3OSSY33UVrbxObyejaX1bOpvJ4126tZsqmSnbWuJJWa4MPnFSrbjQAgAtedMI4f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\nMca0+f/M/uh4+b1nNAAAAABJRU5ErkJggg==\n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"text/plain":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  "&lt;Figure size 432x288 with 1 Axes&gt;"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  "tags":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"cell_type":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"metadata": {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"id": "nQqAYiMtyxR1",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"colab_type": "code",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"colab": {}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},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"source": [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  ""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],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"execution_count": 0,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    "outputs": []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lastRenderedPageBreak/>
        <w:t xml:space="preserve">    }</w:t>
      </w:r>
    </w:p>
    <w:p w:rsidR="006F6844" w:rsidRDefault="006F6844" w:rsidP="006F6844">
      <w:pPr>
        <w:rPr>
          <w:lang w:eastAsia="ko-KR"/>
        </w:rPr>
      </w:pPr>
      <w:r>
        <w:rPr>
          <w:lang w:eastAsia="ko-KR"/>
        </w:rPr>
        <w:t xml:space="preserve">  ]</w:t>
      </w:r>
    </w:p>
    <w:p w:rsidR="004E25D6" w:rsidRPr="0094744C" w:rsidRDefault="006F6844" w:rsidP="006F6844">
      <w:pPr>
        <w:rPr>
          <w:lang w:eastAsia="ko-KR"/>
        </w:rPr>
      </w:pPr>
      <w:r>
        <w:rPr>
          <w:lang w:eastAsia="ko-KR"/>
        </w:rPr>
        <w:t>}</w:t>
      </w:r>
    </w:p>
    <w:sectPr w:rsidR="004E25D6" w:rsidRPr="0094744C">
      <w:headerReference w:type="default" r:id="rId23"/>
      <w:footerReference w:type="default" r:id="rId24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5235E" w:rsidRDefault="00B5235E">
      <w:r>
        <w:separator/>
      </w:r>
    </w:p>
  </w:endnote>
  <w:endnote w:type="continuationSeparator" w:id="0">
    <w:p w:rsidR="00B5235E" w:rsidRDefault="00B523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HY헤드라인M">
    <w:altName w:val="바탕"/>
    <w:panose1 w:val="020B0604020202020204"/>
    <w:charset w:val="81"/>
    <w:family w:val="roman"/>
    <w:pitch w:val="variable"/>
    <w:sig w:usb0="900002A7" w:usb1="09D77CF9" w:usb2="00000010" w:usb3="00000000" w:csb0="0008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766E" w:rsidRDefault="00C5766E">
    <w:pPr>
      <w:pStyle w:val="a8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:rsidR="00C5766E" w:rsidRDefault="00C5766E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766E" w:rsidRDefault="00C5766E" w:rsidP="00CE7811">
    <w:pPr>
      <w:pStyle w:val="a8"/>
      <w:framePr w:w="563" w:wrap="around" w:vAnchor="text" w:hAnchor="page" w:x="10342" w:y="219"/>
      <w:rPr>
        <w:rStyle w:val="a9"/>
        <w:lang w:eastAsia="ko-KR"/>
      </w:rPr>
    </w:pPr>
    <w:r>
      <w:rPr>
        <w:rStyle w:val="a9"/>
        <w:rFonts w:hint="eastAsia"/>
        <w:lang w:eastAsia="ko-KR"/>
      </w:rPr>
      <w:t xml:space="preserve">- </w:t>
    </w: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  <w:r>
      <w:rPr>
        <w:rStyle w:val="a9"/>
        <w:rFonts w:hint="eastAsia"/>
        <w:lang w:eastAsia="ko-KR"/>
      </w:rPr>
      <w:t xml:space="preserve"> -</w:t>
    </w:r>
  </w:p>
  <w:tbl>
    <w:tblPr>
      <w:tblW w:w="9856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4928"/>
      <w:gridCol w:w="4928"/>
    </w:tblGrid>
    <w:tr w:rsidR="00C5766E">
      <w:tc>
        <w:tcPr>
          <w:tcW w:w="4928" w:type="dxa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C5766E" w:rsidRDefault="00C5766E">
          <w:pPr>
            <w:pStyle w:val="a8"/>
            <w:widowControl/>
            <w:overflowPunct w:val="0"/>
            <w:ind w:right="360"/>
            <w:textAlignment w:val="bottom"/>
            <w:rPr>
              <w:rFonts w:ascii="굴림" w:eastAsia="굴림" w:hAnsi="굴림"/>
              <w:sz w:val="16"/>
              <w:lang w:eastAsia="ko-KR"/>
            </w:rPr>
          </w:pPr>
          <w:r>
            <w:rPr>
              <w:rFonts w:ascii="굴림" w:eastAsia="굴림" w:hAnsi="굴림" w:hint="eastAsia"/>
              <w:sz w:val="16"/>
              <w:lang w:eastAsia="ko-KR"/>
            </w:rPr>
            <w:t>서강대학교 컴퓨터학과</w:t>
          </w:r>
        </w:p>
      </w:tc>
      <w:tc>
        <w:tcPr>
          <w:tcW w:w="4928" w:type="dxa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C5766E" w:rsidRPr="00CE7811" w:rsidRDefault="00C5766E" w:rsidP="00CE7811">
          <w:pPr>
            <w:pStyle w:val="TOC1"/>
            <w:ind w:left="0" w:firstLine="0"/>
            <w:jc w:val="left"/>
            <w:textAlignment w:val="bottom"/>
            <w:rPr>
              <w:rFonts w:ascii="굴림" w:eastAsia="굴림" w:hAnsi="굴림"/>
              <w:sz w:val="16"/>
            </w:rPr>
          </w:pPr>
        </w:p>
      </w:tc>
    </w:tr>
  </w:tbl>
  <w:p w:rsidR="00C5766E" w:rsidRDefault="00C5766E">
    <w:pPr>
      <w:pStyle w:val="a8"/>
      <w:rPr>
        <w:lang w:eastAsia="ko-K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5235E" w:rsidRDefault="00B5235E">
      <w:r>
        <w:separator/>
      </w:r>
    </w:p>
  </w:footnote>
  <w:footnote w:type="continuationSeparator" w:id="0">
    <w:p w:rsidR="00B5235E" w:rsidRDefault="00B523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766E" w:rsidRDefault="00C5766E">
    <w:pPr>
      <w:pStyle w:val="a7"/>
      <w:jc w:val="right"/>
      <w:rPr>
        <w:lang w:eastAsia="ko-KR"/>
      </w:rPr>
    </w:pPr>
  </w:p>
  <w:p w:rsidR="00C5766E" w:rsidRDefault="00C5766E">
    <w:pPr>
      <w:pStyle w:val="a7"/>
      <w:jc w:val="right"/>
      <w:rPr>
        <w:lang w:eastAsia="ko-KR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column">
                <wp:posOffset>-177165</wp:posOffset>
              </wp:positionH>
              <wp:positionV relativeFrom="paragraph">
                <wp:posOffset>78740</wp:posOffset>
              </wp:positionV>
              <wp:extent cx="6096000" cy="0"/>
              <wp:effectExtent l="0" t="0" r="0" b="0"/>
              <wp:wrapNone/>
              <wp:docPr id="1" name="Lin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96000" cy="0"/>
                      </a:xfrm>
                      <a:prstGeom prst="line">
                        <a:avLst/>
                      </a:prstGeom>
                      <a:noFill/>
                      <a:ln w="41275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384BCB" id="Line 6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3.95pt,6.2pt" to="466.05pt,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" strokeweight="3.25pt">
              <v:stroke linestyle="thickThin"/>
            </v:line>
          </w:pict>
        </mc:Fallback>
      </mc:AlternateContent>
    </w:r>
  </w:p>
  <w:p w:rsidR="00C5766E" w:rsidRDefault="00C5766E">
    <w:pPr>
      <w:pStyle w:val="a7"/>
      <w:jc w:val="right"/>
      <w:rPr>
        <w:lang w:eastAsia="ko-KR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766E" w:rsidRDefault="00C5766E">
    <w:pPr>
      <w:pStyle w:val="a7"/>
      <w:rPr>
        <w:lang w:eastAsia="ko-KR"/>
      </w:rPr>
    </w:pPr>
  </w:p>
  <w:p w:rsidR="00C5766E" w:rsidRDefault="00C5766E">
    <w:pPr>
      <w:pStyle w:val="a7"/>
      <w:jc w:val="right"/>
      <w:rPr>
        <w:lang w:eastAsia="ko-K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CC56A8B6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  <w:rPr>
        <w:sz w:val="24"/>
        <w:szCs w:val="24"/>
      </w:rPr>
    </w:lvl>
    <w:lvl w:ilvl="2">
      <w:start w:val="1"/>
      <w:numFmt w:val="decimal"/>
      <w:pStyle w:val="3"/>
      <w:lvlText w:val="%1.%2.%3"/>
      <w:legacy w:legacy="1" w:legacySpace="144" w:legacyIndent="0"/>
      <w:lvlJc w:val="left"/>
      <w:rPr>
        <w:rFonts w:ascii="Arial" w:eastAsia="바탕" w:hAnsi="Arial"/>
        <w:b w:val="0"/>
        <w:bCs w:val="0"/>
        <w:i/>
        <w:iCs/>
        <w:caps w:val="0"/>
        <w:smallCaps w:val="0"/>
        <w:strike w:val="0"/>
        <w:dstrike w:val="0"/>
        <w:color w:val="auto"/>
        <w:spacing w:val="0"/>
        <w:w w:val="100"/>
        <w:kern w:val="0"/>
        <w:position w:val="0"/>
        <w:sz w:val="24"/>
        <w:u w:val="none"/>
        <w:effect w:val="none"/>
        <w:bdr w:val="none" w:sz="0" w:space="0" w:color="auto"/>
        <w:shd w:val="clear" w:color="auto" w:fill="auto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A871B85"/>
    <w:multiLevelType w:val="hybridMultilevel"/>
    <w:tmpl w:val="E8187148"/>
    <w:lvl w:ilvl="0" w:tplc="B5F2A322">
      <w:start w:val="1"/>
      <w:numFmt w:val="decimal"/>
      <w:suff w:val="space"/>
      <w:lvlText w:val="%1)"/>
      <w:lvlJc w:val="left"/>
      <w:pPr>
        <w:ind w:left="930" w:hanging="21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20"/>
        </w:tabs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2" w15:restartNumberingAfterBreak="0">
    <w:nsid w:val="1BB23BF6"/>
    <w:multiLevelType w:val="hybridMultilevel"/>
    <w:tmpl w:val="0068CC72"/>
    <w:lvl w:ilvl="0" w:tplc="04090001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27D5E2D"/>
    <w:multiLevelType w:val="hybridMultilevel"/>
    <w:tmpl w:val="5D82C9A6"/>
    <w:lvl w:ilvl="0" w:tplc="952A130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88AA4E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7FEE3ED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0F44E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B50FF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D57EFD7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C748A28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6FA0E72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F6E47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82202E"/>
    <w:multiLevelType w:val="hybridMultilevel"/>
    <w:tmpl w:val="CEDC4E44"/>
    <w:lvl w:ilvl="0" w:tplc="0BA4E3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9E32EB6"/>
    <w:multiLevelType w:val="hybridMultilevel"/>
    <w:tmpl w:val="E2929E4A"/>
    <w:lvl w:ilvl="0" w:tplc="F8764C1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20"/>
        </w:tabs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6" w15:restartNumberingAfterBreak="0">
    <w:nsid w:val="2FA80058"/>
    <w:multiLevelType w:val="hybridMultilevel"/>
    <w:tmpl w:val="8D0A454E"/>
    <w:lvl w:ilvl="0" w:tplc="5D8E9040">
      <w:start w:val="1"/>
      <w:numFmt w:val="bullet"/>
      <w:lvlText w:val="-"/>
      <w:lvlJc w:val="left"/>
      <w:pPr>
        <w:ind w:left="760" w:hanging="360"/>
      </w:pPr>
      <w:rPr>
        <w:rFonts w:ascii="Times New Roman" w:eastAsia="바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3FB65E1"/>
    <w:multiLevelType w:val="hybridMultilevel"/>
    <w:tmpl w:val="D56AC6CA"/>
    <w:lvl w:ilvl="0" w:tplc="8C6C79EC">
      <w:start w:val="1"/>
      <w:numFmt w:val="decimal"/>
      <w:lvlText w:val="%1."/>
      <w:lvlJc w:val="left"/>
      <w:pPr>
        <w:tabs>
          <w:tab w:val="num" w:pos="1160"/>
        </w:tabs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tabs>
          <w:tab w:val="num" w:pos="1600"/>
        </w:tabs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00"/>
        </w:tabs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800"/>
        </w:tabs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00"/>
        </w:tabs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00"/>
        </w:tabs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000"/>
        </w:tabs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400"/>
        </w:tabs>
        <w:ind w:left="4400" w:hanging="400"/>
      </w:pPr>
    </w:lvl>
  </w:abstractNum>
  <w:abstractNum w:abstractNumId="8" w15:restartNumberingAfterBreak="0">
    <w:nsid w:val="344E5EF2"/>
    <w:multiLevelType w:val="hybridMultilevel"/>
    <w:tmpl w:val="AF167878"/>
    <w:lvl w:ilvl="0" w:tplc="3D7C3E12">
      <w:numFmt w:val="bullet"/>
      <w:lvlText w:val="-"/>
      <w:lvlJc w:val="left"/>
      <w:pPr>
        <w:ind w:left="760" w:hanging="360"/>
      </w:pPr>
      <w:rPr>
        <w:rFonts w:ascii="Times New Roman" w:eastAsia="바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CC049B0"/>
    <w:multiLevelType w:val="hybridMultilevel"/>
    <w:tmpl w:val="A45E5622"/>
    <w:lvl w:ilvl="0" w:tplc="83E8010C">
      <w:start w:val="1"/>
      <w:numFmt w:val="decimal"/>
      <w:suff w:val="space"/>
      <w:lvlText w:val="%1)"/>
      <w:lvlJc w:val="left"/>
      <w:pPr>
        <w:ind w:left="930" w:hanging="21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20"/>
        </w:tabs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10" w15:restartNumberingAfterBreak="0">
    <w:nsid w:val="40716835"/>
    <w:multiLevelType w:val="hybridMultilevel"/>
    <w:tmpl w:val="F69C5D46"/>
    <w:lvl w:ilvl="0" w:tplc="E03E2A0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4AE064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D40EC8F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7990F3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84EB9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3285B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BB8C4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7420775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390E8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6976E2"/>
    <w:multiLevelType w:val="hybridMultilevel"/>
    <w:tmpl w:val="20A0F288"/>
    <w:lvl w:ilvl="0" w:tplc="223CDF7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2" w15:restartNumberingAfterBreak="0">
    <w:nsid w:val="512B2A7D"/>
    <w:multiLevelType w:val="hybridMultilevel"/>
    <w:tmpl w:val="64CA1548"/>
    <w:lvl w:ilvl="0" w:tplc="DD2A44F4">
      <w:start w:val="1"/>
      <w:numFmt w:val="bullet"/>
      <w:pStyle w:val="a"/>
      <w:lvlText w:val=""/>
      <w:lvlJc w:val="left"/>
      <w:pPr>
        <w:tabs>
          <w:tab w:val="num" w:pos="600"/>
        </w:tabs>
        <w:ind w:left="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000"/>
        </w:tabs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00"/>
        </w:tabs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800"/>
        </w:tabs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200"/>
        </w:tabs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600"/>
        </w:tabs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000"/>
        </w:tabs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400"/>
        </w:tabs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800"/>
        </w:tabs>
        <w:ind w:left="3800" w:hanging="400"/>
      </w:pPr>
      <w:rPr>
        <w:rFonts w:ascii="Wingdings" w:hAnsi="Wingdings" w:hint="default"/>
      </w:rPr>
    </w:lvl>
  </w:abstractNum>
  <w:abstractNum w:abstractNumId="13" w15:restartNumberingAfterBreak="0">
    <w:nsid w:val="56C92780"/>
    <w:multiLevelType w:val="hybridMultilevel"/>
    <w:tmpl w:val="B8BC96C8"/>
    <w:lvl w:ilvl="0" w:tplc="391C43A6">
      <w:start w:val="1"/>
      <w:numFmt w:val="decimal"/>
      <w:pStyle w:val="Bullet"/>
      <w:lvlText w:val="%1."/>
      <w:lvlJc w:val="left"/>
      <w:pPr>
        <w:tabs>
          <w:tab w:val="num" w:pos="800"/>
        </w:tabs>
        <w:ind w:left="800" w:hanging="400"/>
      </w:pPr>
    </w:lvl>
    <w:lvl w:ilvl="1" w:tplc="F88806DC">
      <w:start w:val="1"/>
      <w:numFmt w:val="decimal"/>
      <w:suff w:val="space"/>
      <w:lvlText w:val="%2)"/>
      <w:lvlJc w:val="left"/>
      <w:pPr>
        <w:ind w:left="1085" w:hanging="285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19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4" w15:restartNumberingAfterBreak="0">
    <w:nsid w:val="59740840"/>
    <w:multiLevelType w:val="hybridMultilevel"/>
    <w:tmpl w:val="248EE3E4"/>
    <w:lvl w:ilvl="0" w:tplc="FFC272A2">
      <w:start w:val="3"/>
      <w:numFmt w:val="bullet"/>
      <w:lvlText w:val="-"/>
      <w:lvlJc w:val="left"/>
      <w:pPr>
        <w:ind w:left="1080" w:hanging="360"/>
      </w:pPr>
      <w:rPr>
        <w:rFonts w:ascii="Times New Roman" w:eastAsia="바탕" w:hAnsi="Times New Roman" w:cs="Times New Roman" w:hint="default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5" w15:restartNumberingAfterBreak="0">
    <w:nsid w:val="5FF1721E"/>
    <w:multiLevelType w:val="hybridMultilevel"/>
    <w:tmpl w:val="91C26440"/>
    <w:lvl w:ilvl="0" w:tplc="836E8A70">
      <w:start w:val="4"/>
      <w:numFmt w:val="bullet"/>
      <w:lvlText w:val="-"/>
      <w:lvlJc w:val="left"/>
      <w:pPr>
        <w:ind w:left="1080" w:hanging="360"/>
      </w:pPr>
      <w:rPr>
        <w:rFonts w:ascii="Times New Roman" w:eastAsia="바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6" w15:restartNumberingAfterBreak="0">
    <w:nsid w:val="6596689C"/>
    <w:multiLevelType w:val="hybridMultilevel"/>
    <w:tmpl w:val="74C08D86"/>
    <w:lvl w:ilvl="0" w:tplc="9382798C">
      <w:start w:val="1"/>
      <w:numFmt w:val="decimal"/>
      <w:suff w:val="space"/>
      <w:lvlText w:val="%1)"/>
      <w:lvlJc w:val="left"/>
      <w:pPr>
        <w:ind w:left="610" w:hanging="21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7" w15:restartNumberingAfterBreak="0">
    <w:nsid w:val="68D329CE"/>
    <w:multiLevelType w:val="hybridMultilevel"/>
    <w:tmpl w:val="EEB05E16"/>
    <w:lvl w:ilvl="0" w:tplc="0409000F">
      <w:start w:val="1"/>
      <w:numFmt w:val="decimal"/>
      <w:lvlText w:val="%1."/>
      <w:lvlJc w:val="left"/>
      <w:pPr>
        <w:tabs>
          <w:tab w:val="num" w:pos="1520"/>
        </w:tabs>
        <w:ind w:left="1520" w:hanging="400"/>
      </w:pPr>
    </w:lvl>
    <w:lvl w:ilvl="1" w:tplc="04090019" w:tentative="1">
      <w:start w:val="1"/>
      <w:numFmt w:val="upperLetter"/>
      <w:lvlText w:val="%2."/>
      <w:lvlJc w:val="left"/>
      <w:pPr>
        <w:tabs>
          <w:tab w:val="num" w:pos="1920"/>
        </w:tabs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20"/>
        </w:tabs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20"/>
        </w:tabs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3120"/>
        </w:tabs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20"/>
        </w:tabs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20"/>
        </w:tabs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320"/>
        </w:tabs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720"/>
        </w:tabs>
        <w:ind w:left="4720" w:hanging="400"/>
      </w:pPr>
    </w:lvl>
  </w:abstractNum>
  <w:abstractNum w:abstractNumId="18" w15:restartNumberingAfterBreak="0">
    <w:nsid w:val="692F7823"/>
    <w:multiLevelType w:val="multilevel"/>
    <w:tmpl w:val="FFFFFFFF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9" w15:restartNumberingAfterBreak="0">
    <w:nsid w:val="69FC388C"/>
    <w:multiLevelType w:val="hybridMultilevel"/>
    <w:tmpl w:val="3848A094"/>
    <w:lvl w:ilvl="0" w:tplc="30A0B166">
      <w:start w:val="1"/>
      <w:numFmt w:val="decimal"/>
      <w:suff w:val="space"/>
      <w:lvlText w:val="%1)"/>
      <w:lvlJc w:val="left"/>
      <w:pPr>
        <w:ind w:left="610" w:hanging="21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20" w15:restartNumberingAfterBreak="0">
    <w:nsid w:val="6BC94D53"/>
    <w:multiLevelType w:val="multilevel"/>
    <w:tmpl w:val="BA9CA77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21" w15:restartNumberingAfterBreak="0">
    <w:nsid w:val="6E7A0EFE"/>
    <w:multiLevelType w:val="hybridMultilevel"/>
    <w:tmpl w:val="9F6C868C"/>
    <w:lvl w:ilvl="0" w:tplc="0409000F">
      <w:start w:val="1"/>
      <w:numFmt w:val="decimal"/>
      <w:lvlText w:val="%1."/>
      <w:lvlJc w:val="left"/>
      <w:pPr>
        <w:tabs>
          <w:tab w:val="num" w:pos="800"/>
        </w:tabs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22" w15:restartNumberingAfterBreak="0">
    <w:nsid w:val="6FAC61AF"/>
    <w:multiLevelType w:val="hybridMultilevel"/>
    <w:tmpl w:val="3F701CFA"/>
    <w:lvl w:ilvl="0" w:tplc="8ADCA97A">
      <w:start w:val="1"/>
      <w:numFmt w:val="decimal"/>
      <w:lvlText w:val="%1."/>
      <w:lvlJc w:val="left"/>
      <w:pPr>
        <w:tabs>
          <w:tab w:val="num" w:pos="1520"/>
        </w:tabs>
        <w:ind w:left="15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tabs>
          <w:tab w:val="num" w:pos="1960"/>
        </w:tabs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60"/>
        </w:tabs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60"/>
        </w:tabs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3160"/>
        </w:tabs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60"/>
        </w:tabs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60"/>
        </w:tabs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360"/>
        </w:tabs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760"/>
        </w:tabs>
        <w:ind w:left="4760" w:hanging="400"/>
      </w:pPr>
    </w:lvl>
  </w:abstractNum>
  <w:abstractNum w:abstractNumId="23" w15:restartNumberingAfterBreak="0">
    <w:nsid w:val="78CB665E"/>
    <w:multiLevelType w:val="singleLevel"/>
    <w:tmpl w:val="BEE29C50"/>
    <w:lvl w:ilvl="0">
      <w:start w:val="1"/>
      <w:numFmt w:val="bullet"/>
      <w:pStyle w:val="2-chojh"/>
      <w:lvlText w:val=""/>
      <w:lvlJc w:val="left"/>
      <w:pPr>
        <w:tabs>
          <w:tab w:val="num" w:pos="814"/>
        </w:tabs>
        <w:ind w:left="737" w:hanging="283"/>
      </w:pPr>
      <w:rPr>
        <w:rFonts w:ascii="Wingdings" w:hAnsi="Wingdings" w:hint="default"/>
        <w:sz w:val="16"/>
      </w:rPr>
    </w:lvl>
  </w:abstractNum>
  <w:num w:numId="1">
    <w:abstractNumId w:val="0"/>
  </w:num>
  <w:num w:numId="2">
    <w:abstractNumId w:val="13"/>
    <w:lvlOverride w:ilvl="0">
      <w:startOverride w:val="1"/>
    </w:lvlOverride>
  </w:num>
  <w:num w:numId="3">
    <w:abstractNumId w:val="23"/>
  </w:num>
  <w:num w:numId="4">
    <w:abstractNumId w:val="12"/>
  </w:num>
  <w:num w:numId="5">
    <w:abstractNumId w:val="1"/>
  </w:num>
  <w:num w:numId="6">
    <w:abstractNumId w:val="9"/>
  </w:num>
  <w:num w:numId="7">
    <w:abstractNumId w:val="19"/>
  </w:num>
  <w:num w:numId="8">
    <w:abstractNumId w:val="3"/>
  </w:num>
  <w:num w:numId="9">
    <w:abstractNumId w:val="10"/>
  </w:num>
  <w:num w:numId="10">
    <w:abstractNumId w:val="16"/>
  </w:num>
  <w:num w:numId="11">
    <w:abstractNumId w:val="0"/>
  </w:num>
  <w:num w:numId="12">
    <w:abstractNumId w:val="0"/>
  </w:num>
  <w:num w:numId="13">
    <w:abstractNumId w:val="5"/>
  </w:num>
  <w:num w:numId="14">
    <w:abstractNumId w:val="22"/>
  </w:num>
  <w:num w:numId="15">
    <w:abstractNumId w:val="7"/>
  </w:num>
  <w:num w:numId="16">
    <w:abstractNumId w:val="21"/>
  </w:num>
  <w:num w:numId="17">
    <w:abstractNumId w:val="2"/>
  </w:num>
  <w:num w:numId="18">
    <w:abstractNumId w:val="17"/>
  </w:num>
  <w:num w:numId="19">
    <w:abstractNumId w:val="18"/>
  </w:num>
  <w:num w:numId="20">
    <w:abstractNumId w:val="0"/>
  </w:num>
  <w:num w:numId="21">
    <w:abstractNumId w:val="15"/>
  </w:num>
  <w:num w:numId="22">
    <w:abstractNumId w:val="20"/>
  </w:num>
  <w:num w:numId="23">
    <w:abstractNumId w:val="14"/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1"/>
  </w:num>
  <w:num w:numId="26">
    <w:abstractNumId w:val="8"/>
  </w:num>
  <w:num w:numId="27">
    <w:abstractNumId w:val="4"/>
  </w:num>
  <w:num w:numId="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1"/>
  <w:embedSystemFonts/>
  <w:bordersDoNotSurroundHeader/>
  <w:bordersDoNotSurroundFooter/>
  <w:activeWritingStyle w:appName="MSWord" w:lang="en-US" w:vendorID="8" w:dllVersion="513" w:checkStyle="1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7BEE"/>
    <w:rsid w:val="00001A9A"/>
    <w:rsid w:val="000071C4"/>
    <w:rsid w:val="000378E0"/>
    <w:rsid w:val="00056510"/>
    <w:rsid w:val="00066AE4"/>
    <w:rsid w:val="0006784D"/>
    <w:rsid w:val="00077A2E"/>
    <w:rsid w:val="00083D51"/>
    <w:rsid w:val="00084126"/>
    <w:rsid w:val="000B0311"/>
    <w:rsid w:val="000B551F"/>
    <w:rsid w:val="000C67AF"/>
    <w:rsid w:val="000E1148"/>
    <w:rsid w:val="000E5441"/>
    <w:rsid w:val="00113908"/>
    <w:rsid w:val="00121BC8"/>
    <w:rsid w:val="001241AA"/>
    <w:rsid w:val="00150ABF"/>
    <w:rsid w:val="001601D8"/>
    <w:rsid w:val="00163672"/>
    <w:rsid w:val="00182114"/>
    <w:rsid w:val="001A0B97"/>
    <w:rsid w:val="001B3FD9"/>
    <w:rsid w:val="001B413C"/>
    <w:rsid w:val="001B7233"/>
    <w:rsid w:val="00200FBF"/>
    <w:rsid w:val="002155AD"/>
    <w:rsid w:val="00223ADA"/>
    <w:rsid w:val="002351A6"/>
    <w:rsid w:val="00236548"/>
    <w:rsid w:val="00246BC2"/>
    <w:rsid w:val="00253111"/>
    <w:rsid w:val="00262DBE"/>
    <w:rsid w:val="00264910"/>
    <w:rsid w:val="00277C89"/>
    <w:rsid w:val="00283FAB"/>
    <w:rsid w:val="00290642"/>
    <w:rsid w:val="002B42A9"/>
    <w:rsid w:val="002B6CCC"/>
    <w:rsid w:val="002D03F5"/>
    <w:rsid w:val="002D1245"/>
    <w:rsid w:val="002D4DC6"/>
    <w:rsid w:val="002E249C"/>
    <w:rsid w:val="002E552B"/>
    <w:rsid w:val="002E6BED"/>
    <w:rsid w:val="00305FDE"/>
    <w:rsid w:val="003270FF"/>
    <w:rsid w:val="00334981"/>
    <w:rsid w:val="00350899"/>
    <w:rsid w:val="003513AE"/>
    <w:rsid w:val="003526C9"/>
    <w:rsid w:val="00362479"/>
    <w:rsid w:val="0036541D"/>
    <w:rsid w:val="003726BC"/>
    <w:rsid w:val="003842A2"/>
    <w:rsid w:val="00392ECB"/>
    <w:rsid w:val="00392F56"/>
    <w:rsid w:val="00393D9C"/>
    <w:rsid w:val="003B0237"/>
    <w:rsid w:val="003B47A8"/>
    <w:rsid w:val="003C0BF8"/>
    <w:rsid w:val="003F305A"/>
    <w:rsid w:val="00400A81"/>
    <w:rsid w:val="004115D5"/>
    <w:rsid w:val="00433AA0"/>
    <w:rsid w:val="0048552F"/>
    <w:rsid w:val="00496DCB"/>
    <w:rsid w:val="004B1FAA"/>
    <w:rsid w:val="004B2034"/>
    <w:rsid w:val="004B6A4C"/>
    <w:rsid w:val="004B6C88"/>
    <w:rsid w:val="004C794D"/>
    <w:rsid w:val="004D2ABE"/>
    <w:rsid w:val="004E25D6"/>
    <w:rsid w:val="004F2359"/>
    <w:rsid w:val="004F4208"/>
    <w:rsid w:val="00503377"/>
    <w:rsid w:val="00507E7E"/>
    <w:rsid w:val="005160F2"/>
    <w:rsid w:val="00525BB2"/>
    <w:rsid w:val="00530B24"/>
    <w:rsid w:val="00531998"/>
    <w:rsid w:val="0053484A"/>
    <w:rsid w:val="005412A9"/>
    <w:rsid w:val="00542201"/>
    <w:rsid w:val="005605A3"/>
    <w:rsid w:val="0056352C"/>
    <w:rsid w:val="00564BC4"/>
    <w:rsid w:val="00566CBB"/>
    <w:rsid w:val="00581A76"/>
    <w:rsid w:val="00586326"/>
    <w:rsid w:val="00593B35"/>
    <w:rsid w:val="00595DDF"/>
    <w:rsid w:val="005A1AEE"/>
    <w:rsid w:val="005F78C7"/>
    <w:rsid w:val="00604CFC"/>
    <w:rsid w:val="006070F7"/>
    <w:rsid w:val="0063507C"/>
    <w:rsid w:val="006623F8"/>
    <w:rsid w:val="006713AF"/>
    <w:rsid w:val="0067308A"/>
    <w:rsid w:val="006857BC"/>
    <w:rsid w:val="006B22F8"/>
    <w:rsid w:val="006B4BCB"/>
    <w:rsid w:val="006F1095"/>
    <w:rsid w:val="006F12D5"/>
    <w:rsid w:val="006F2618"/>
    <w:rsid w:val="006F6844"/>
    <w:rsid w:val="0070231E"/>
    <w:rsid w:val="00720BC0"/>
    <w:rsid w:val="00721E65"/>
    <w:rsid w:val="00733950"/>
    <w:rsid w:val="00751C21"/>
    <w:rsid w:val="00760CD1"/>
    <w:rsid w:val="00771C03"/>
    <w:rsid w:val="00786A6C"/>
    <w:rsid w:val="00797E2D"/>
    <w:rsid w:val="007B6828"/>
    <w:rsid w:val="007C0612"/>
    <w:rsid w:val="007F0CA7"/>
    <w:rsid w:val="007F59D0"/>
    <w:rsid w:val="00805A41"/>
    <w:rsid w:val="00824BD2"/>
    <w:rsid w:val="0083531E"/>
    <w:rsid w:val="008835BE"/>
    <w:rsid w:val="008A3EF4"/>
    <w:rsid w:val="008C5666"/>
    <w:rsid w:val="008E4D04"/>
    <w:rsid w:val="00902D1F"/>
    <w:rsid w:val="0091386F"/>
    <w:rsid w:val="00926EDC"/>
    <w:rsid w:val="009311B9"/>
    <w:rsid w:val="00932735"/>
    <w:rsid w:val="009360F5"/>
    <w:rsid w:val="009374D2"/>
    <w:rsid w:val="00942D6F"/>
    <w:rsid w:val="0094744C"/>
    <w:rsid w:val="009539C3"/>
    <w:rsid w:val="00961B50"/>
    <w:rsid w:val="00963E3E"/>
    <w:rsid w:val="00965691"/>
    <w:rsid w:val="009822C9"/>
    <w:rsid w:val="0098309B"/>
    <w:rsid w:val="009C134E"/>
    <w:rsid w:val="009C70C8"/>
    <w:rsid w:val="009F7F30"/>
    <w:rsid w:val="00A11637"/>
    <w:rsid w:val="00A15044"/>
    <w:rsid w:val="00A362D7"/>
    <w:rsid w:val="00A42235"/>
    <w:rsid w:val="00A42703"/>
    <w:rsid w:val="00A63105"/>
    <w:rsid w:val="00A6670B"/>
    <w:rsid w:val="00A71653"/>
    <w:rsid w:val="00AC026B"/>
    <w:rsid w:val="00AC4D79"/>
    <w:rsid w:val="00AF24CC"/>
    <w:rsid w:val="00B028C1"/>
    <w:rsid w:val="00B10B18"/>
    <w:rsid w:val="00B404A5"/>
    <w:rsid w:val="00B4235D"/>
    <w:rsid w:val="00B51661"/>
    <w:rsid w:val="00B5235E"/>
    <w:rsid w:val="00B5447A"/>
    <w:rsid w:val="00B64660"/>
    <w:rsid w:val="00B75C71"/>
    <w:rsid w:val="00B76261"/>
    <w:rsid w:val="00B86235"/>
    <w:rsid w:val="00B94179"/>
    <w:rsid w:val="00BA262E"/>
    <w:rsid w:val="00BB1898"/>
    <w:rsid w:val="00BB3710"/>
    <w:rsid w:val="00BB4E04"/>
    <w:rsid w:val="00BB6679"/>
    <w:rsid w:val="00BC21DE"/>
    <w:rsid w:val="00BE4425"/>
    <w:rsid w:val="00C0236A"/>
    <w:rsid w:val="00C429A4"/>
    <w:rsid w:val="00C47BEE"/>
    <w:rsid w:val="00C5766E"/>
    <w:rsid w:val="00C66FEB"/>
    <w:rsid w:val="00C9094E"/>
    <w:rsid w:val="00C92F05"/>
    <w:rsid w:val="00CA0D86"/>
    <w:rsid w:val="00CB6B9C"/>
    <w:rsid w:val="00CC6175"/>
    <w:rsid w:val="00CE7811"/>
    <w:rsid w:val="00CF0711"/>
    <w:rsid w:val="00D41D04"/>
    <w:rsid w:val="00D46C7F"/>
    <w:rsid w:val="00D611E9"/>
    <w:rsid w:val="00D6201D"/>
    <w:rsid w:val="00D6407C"/>
    <w:rsid w:val="00D945C6"/>
    <w:rsid w:val="00DB00F4"/>
    <w:rsid w:val="00DD5A8A"/>
    <w:rsid w:val="00DD7B9C"/>
    <w:rsid w:val="00DF52BE"/>
    <w:rsid w:val="00E01913"/>
    <w:rsid w:val="00E05665"/>
    <w:rsid w:val="00E10AC7"/>
    <w:rsid w:val="00E21195"/>
    <w:rsid w:val="00E37245"/>
    <w:rsid w:val="00E51306"/>
    <w:rsid w:val="00E60DB3"/>
    <w:rsid w:val="00E61B3D"/>
    <w:rsid w:val="00E811B4"/>
    <w:rsid w:val="00E82EA7"/>
    <w:rsid w:val="00EC1AE0"/>
    <w:rsid w:val="00EC7847"/>
    <w:rsid w:val="00EF0BA5"/>
    <w:rsid w:val="00EF2E51"/>
    <w:rsid w:val="00EF31E0"/>
    <w:rsid w:val="00F13F13"/>
    <w:rsid w:val="00F6455B"/>
    <w:rsid w:val="00F7599E"/>
    <w:rsid w:val="00F821A5"/>
    <w:rsid w:val="00F91B22"/>
    <w:rsid w:val="00F95E11"/>
    <w:rsid w:val="00FB2C8C"/>
    <w:rsid w:val="00FE3172"/>
    <w:rsid w:val="00FE4864"/>
    <w:rsid w:val="00FF2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4711DC3"/>
  <w15:chartTrackingRefBased/>
  <w15:docId w15:val="{7141545F-F399-4039-9E98-296996FE7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  <w:spacing w:line="240" w:lineRule="atLeast"/>
    </w:pPr>
    <w:rPr>
      <w:lang w:eastAsia="en-US"/>
    </w:rPr>
  </w:style>
  <w:style w:type="paragraph" w:styleId="1">
    <w:name w:val="heading 1"/>
    <w:aliases w:val="l1,level 1 heading"/>
    <w:basedOn w:val="a0"/>
    <w:next w:val="a0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2">
    <w:name w:val="heading 2"/>
    <w:basedOn w:val="1"/>
    <w:next w:val="a0"/>
    <w:qFormat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0"/>
    <w:link w:val="3Char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0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0"/>
    <w:next w:val="a0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0"/>
    <w:next w:val="a0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7">
    <w:name w:val="heading 7"/>
    <w:basedOn w:val="a0"/>
    <w:next w:val="a0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9">
    <w:name w:val="heading 9"/>
    <w:basedOn w:val="a0"/>
    <w:next w:val="a0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Paragraph2">
    <w:name w:val="Paragraph2"/>
    <w:basedOn w:val="a0"/>
    <w:pPr>
      <w:spacing w:before="80"/>
      <w:ind w:left="720"/>
      <w:jc w:val="both"/>
    </w:pPr>
    <w:rPr>
      <w:color w:val="000000"/>
      <w:lang w:val="en-AU"/>
    </w:rPr>
  </w:style>
  <w:style w:type="paragraph" w:styleId="a4">
    <w:name w:val="Title"/>
    <w:basedOn w:val="a0"/>
    <w:next w:val="a0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a5">
    <w:name w:val="Subtitle"/>
    <w:basedOn w:val="a0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a6">
    <w:name w:val="Normal Indent"/>
    <w:basedOn w:val="a0"/>
    <w:pPr>
      <w:ind w:left="900" w:hanging="900"/>
    </w:pPr>
  </w:style>
  <w:style w:type="paragraph" w:styleId="10">
    <w:name w:val="toc 1"/>
    <w:basedOn w:val="a0"/>
    <w:next w:val="a0"/>
    <w:uiPriority w:val="39"/>
    <w:pPr>
      <w:tabs>
        <w:tab w:val="right" w:pos="9360"/>
      </w:tabs>
      <w:spacing w:before="240" w:after="60"/>
      <w:ind w:right="720"/>
    </w:pPr>
  </w:style>
  <w:style w:type="paragraph" w:styleId="20">
    <w:name w:val="toc 2"/>
    <w:basedOn w:val="a0"/>
    <w:next w:val="a0"/>
    <w:uiPriority w:val="39"/>
    <w:pPr>
      <w:tabs>
        <w:tab w:val="right" w:pos="9360"/>
      </w:tabs>
      <w:ind w:left="432" w:right="720"/>
    </w:pPr>
  </w:style>
  <w:style w:type="paragraph" w:styleId="30">
    <w:name w:val="toc 3"/>
    <w:basedOn w:val="a0"/>
    <w:next w:val="a0"/>
    <w:uiPriority w:val="39"/>
    <w:pPr>
      <w:tabs>
        <w:tab w:val="left" w:pos="1440"/>
        <w:tab w:val="right" w:pos="9360"/>
      </w:tabs>
      <w:ind w:left="864"/>
    </w:pPr>
  </w:style>
  <w:style w:type="paragraph" w:styleId="a7">
    <w:name w:val="header"/>
    <w:basedOn w:val="a0"/>
    <w:pPr>
      <w:tabs>
        <w:tab w:val="center" w:pos="4320"/>
        <w:tab w:val="right" w:pos="8640"/>
      </w:tabs>
    </w:pPr>
  </w:style>
  <w:style w:type="paragraph" w:styleId="a8">
    <w:name w:val="footer"/>
    <w:basedOn w:val="a0"/>
    <w:pPr>
      <w:tabs>
        <w:tab w:val="center" w:pos="4320"/>
        <w:tab w:val="right" w:pos="8640"/>
      </w:tabs>
    </w:pPr>
  </w:style>
  <w:style w:type="character" w:styleId="a9">
    <w:name w:val="page number"/>
    <w:basedOn w:val="a1"/>
  </w:style>
  <w:style w:type="paragraph" w:customStyle="1" w:styleId="Bullet1">
    <w:name w:val="Bullet1"/>
    <w:basedOn w:val="a0"/>
    <w:pPr>
      <w:ind w:left="720" w:hanging="432"/>
    </w:pPr>
  </w:style>
  <w:style w:type="paragraph" w:customStyle="1" w:styleId="Bullet2">
    <w:name w:val="Bullet2"/>
    <w:basedOn w:val="a0"/>
    <w:pPr>
      <w:ind w:left="1440" w:hanging="360"/>
    </w:pPr>
    <w:rPr>
      <w:color w:val="000080"/>
    </w:rPr>
  </w:style>
  <w:style w:type="paragraph" w:customStyle="1" w:styleId="Tabletext">
    <w:name w:val="Tabletext"/>
    <w:basedOn w:val="a0"/>
    <w:pPr>
      <w:keepLines/>
      <w:spacing w:after="120"/>
    </w:pPr>
  </w:style>
  <w:style w:type="paragraph" w:styleId="aa">
    <w:name w:val="Body Text"/>
    <w:basedOn w:val="a0"/>
    <w:pPr>
      <w:keepLines/>
      <w:spacing w:after="120"/>
      <w:ind w:left="720"/>
    </w:pPr>
  </w:style>
  <w:style w:type="paragraph" w:styleId="ab">
    <w:name w:val="Document Map"/>
    <w:basedOn w:val="a0"/>
    <w:semiHidden/>
    <w:pPr>
      <w:shd w:val="clear" w:color="auto" w:fill="000080"/>
    </w:pPr>
    <w:rPr>
      <w:rFonts w:ascii="Tahoma" w:hAnsi="Tahoma"/>
    </w:rPr>
  </w:style>
  <w:style w:type="character" w:styleId="ac">
    <w:name w:val="footnote reference"/>
    <w:semiHidden/>
    <w:rPr>
      <w:sz w:val="20"/>
      <w:vertAlign w:val="superscript"/>
    </w:rPr>
  </w:style>
  <w:style w:type="paragraph" w:styleId="ad">
    <w:name w:val="footnote text"/>
    <w:basedOn w:val="a0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a0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a0"/>
    <w:pPr>
      <w:spacing w:before="80" w:line="240" w:lineRule="auto"/>
      <w:jc w:val="both"/>
    </w:pPr>
  </w:style>
  <w:style w:type="paragraph" w:customStyle="1" w:styleId="Paragraph3">
    <w:name w:val="Paragraph3"/>
    <w:basedOn w:val="a0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0"/>
    <w:pPr>
      <w:spacing w:before="80" w:line="240" w:lineRule="auto"/>
      <w:ind w:left="2250"/>
      <w:jc w:val="both"/>
    </w:pPr>
  </w:style>
  <w:style w:type="paragraph" w:styleId="40">
    <w:name w:val="toc 4"/>
    <w:basedOn w:val="a0"/>
    <w:next w:val="a0"/>
    <w:semiHidden/>
    <w:pPr>
      <w:ind w:left="600"/>
    </w:pPr>
  </w:style>
  <w:style w:type="paragraph" w:styleId="50">
    <w:name w:val="toc 5"/>
    <w:basedOn w:val="a0"/>
    <w:next w:val="a0"/>
    <w:semiHidden/>
    <w:pPr>
      <w:ind w:left="800"/>
    </w:pPr>
  </w:style>
  <w:style w:type="paragraph" w:styleId="60">
    <w:name w:val="toc 6"/>
    <w:basedOn w:val="a0"/>
    <w:next w:val="a0"/>
    <w:semiHidden/>
    <w:pPr>
      <w:ind w:left="1000"/>
    </w:pPr>
  </w:style>
  <w:style w:type="paragraph" w:styleId="70">
    <w:name w:val="toc 7"/>
    <w:basedOn w:val="a0"/>
    <w:next w:val="a0"/>
    <w:semiHidden/>
    <w:pPr>
      <w:ind w:left="1200"/>
    </w:pPr>
  </w:style>
  <w:style w:type="paragraph" w:styleId="80">
    <w:name w:val="toc 8"/>
    <w:basedOn w:val="a0"/>
    <w:next w:val="a0"/>
    <w:semiHidden/>
    <w:pPr>
      <w:ind w:left="1400"/>
    </w:pPr>
  </w:style>
  <w:style w:type="paragraph" w:styleId="90">
    <w:name w:val="toc 9"/>
    <w:basedOn w:val="a0"/>
    <w:next w:val="a0"/>
    <w:semiHidden/>
    <w:pPr>
      <w:ind w:left="1600"/>
    </w:pPr>
  </w:style>
  <w:style w:type="paragraph" w:styleId="21">
    <w:name w:val="Body Text 2"/>
    <w:basedOn w:val="a0"/>
    <w:rPr>
      <w:i/>
      <w:color w:val="0000FF"/>
    </w:rPr>
  </w:style>
  <w:style w:type="paragraph" w:styleId="ae">
    <w:name w:val="Body Text Indent"/>
    <w:basedOn w:val="a0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0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a0"/>
    <w:pPr>
      <w:widowControl/>
      <w:numPr>
        <w:numId w:val="2"/>
      </w:numPr>
      <w:tabs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a0"/>
    <w:next w:val="aa"/>
    <w:autoRedefine/>
    <w:pPr>
      <w:spacing w:before="120" w:after="120"/>
      <w:ind w:left="763"/>
    </w:pPr>
    <w:rPr>
      <w:i/>
      <w:color w:val="0000FF"/>
    </w:rPr>
  </w:style>
  <w:style w:type="character" w:styleId="af">
    <w:name w:val="Hyperlink"/>
    <w:rPr>
      <w:color w:val="0000FF"/>
      <w:u w:val="single"/>
    </w:rPr>
  </w:style>
  <w:style w:type="character" w:styleId="af0">
    <w:name w:val="FollowedHyperlink"/>
    <w:rPr>
      <w:color w:val="800080"/>
      <w:u w:val="single"/>
    </w:rPr>
  </w:style>
  <w:style w:type="character" w:styleId="af1">
    <w:name w:val="Strong"/>
    <w:qFormat/>
    <w:rPr>
      <w:b/>
      <w:bCs/>
    </w:rPr>
  </w:style>
  <w:style w:type="paragraph" w:customStyle="1" w:styleId="TOC1">
    <w:name w:val="TOC 제목1"/>
    <w:basedOn w:val="1"/>
    <w:next w:val="a0"/>
    <w:pPr>
      <w:keepLines/>
      <w:widowControl/>
      <w:numPr>
        <w:numId w:val="0"/>
      </w:numPr>
      <w:overflowPunct w:val="0"/>
      <w:autoSpaceDE w:val="0"/>
      <w:autoSpaceDN w:val="0"/>
      <w:adjustRightInd w:val="0"/>
      <w:spacing w:before="240" w:after="240" w:line="240" w:lineRule="auto"/>
      <w:ind w:left="720" w:hanging="720"/>
      <w:jc w:val="center"/>
      <w:outlineLvl w:val="9"/>
    </w:pPr>
    <w:rPr>
      <w:rFonts w:eastAsia="굴림체"/>
      <w:kern w:val="28"/>
      <w:sz w:val="32"/>
      <w:lang w:eastAsia="ko-KR"/>
    </w:rPr>
  </w:style>
  <w:style w:type="paragraph" w:customStyle="1" w:styleId="2-chojh">
    <w:name w:val="글머리 2-chojh"/>
    <w:basedOn w:val="a0"/>
    <w:pPr>
      <w:numPr>
        <w:numId w:val="3"/>
      </w:numPr>
      <w:tabs>
        <w:tab w:val="left" w:pos="709"/>
      </w:tabs>
      <w:wordWrap w:val="0"/>
      <w:spacing w:line="260" w:lineRule="atLeast"/>
      <w:jc w:val="both"/>
    </w:pPr>
    <w:rPr>
      <w:rFonts w:ascii="Arial" w:eastAsia="굴림"/>
      <w:kern w:val="2"/>
      <w:lang w:eastAsia="ko-KR"/>
    </w:rPr>
  </w:style>
  <w:style w:type="paragraph" w:customStyle="1" w:styleId="a">
    <w:name w:val="절차 리스트"/>
    <w:autoRedefine/>
    <w:pPr>
      <w:numPr>
        <w:numId w:val="4"/>
      </w:numPr>
      <w:overflowPunct w:val="0"/>
      <w:spacing w:line="260" w:lineRule="atLeast"/>
      <w:ind w:leftChars="300" w:left="1000" w:hangingChars="200" w:hanging="200"/>
    </w:pPr>
    <w:rPr>
      <w:rFonts w:ascii="굴림" w:eastAsia="굴림" w:hAnsi="굴림"/>
      <w:noProof/>
    </w:rPr>
  </w:style>
  <w:style w:type="paragraph" w:styleId="af2">
    <w:name w:val="Date"/>
    <w:basedOn w:val="a0"/>
    <w:next w:val="a0"/>
    <w:rPr>
      <w:lang w:eastAsia="ko-KR"/>
    </w:rPr>
  </w:style>
  <w:style w:type="paragraph" w:styleId="af3">
    <w:name w:val="caption"/>
    <w:basedOn w:val="a0"/>
    <w:next w:val="a0"/>
    <w:qFormat/>
    <w:rsid w:val="003B47A8"/>
    <w:pPr>
      <w:wordWrap w:val="0"/>
      <w:autoSpaceDE w:val="0"/>
      <w:autoSpaceDN w:val="0"/>
      <w:spacing w:line="240" w:lineRule="auto"/>
      <w:jc w:val="both"/>
    </w:pPr>
    <w:rPr>
      <w:rFonts w:ascii="바탕"/>
      <w:b/>
      <w:bCs/>
      <w:kern w:val="2"/>
      <w:lang w:eastAsia="ko-KR"/>
    </w:rPr>
  </w:style>
  <w:style w:type="table" w:styleId="af4">
    <w:name w:val="Table Grid"/>
    <w:basedOn w:val="a2"/>
    <w:rsid w:val="003B47A8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Normal (Web)"/>
    <w:basedOn w:val="a0"/>
    <w:rsid w:val="003B47A8"/>
    <w:pPr>
      <w:widowControl/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eastAsia="ko-KR"/>
    </w:rPr>
  </w:style>
  <w:style w:type="paragraph" w:styleId="af6">
    <w:name w:val="Balloon Text"/>
    <w:basedOn w:val="a0"/>
    <w:semiHidden/>
    <w:rsid w:val="00290642"/>
    <w:rPr>
      <w:rFonts w:ascii="Arial" w:eastAsia="돋움" w:hAnsi="Arial"/>
      <w:sz w:val="18"/>
      <w:szCs w:val="18"/>
    </w:rPr>
  </w:style>
  <w:style w:type="paragraph" w:styleId="af7">
    <w:name w:val="List Paragraph"/>
    <w:basedOn w:val="a0"/>
    <w:uiPriority w:val="34"/>
    <w:qFormat/>
    <w:rsid w:val="00084126"/>
    <w:pPr>
      <w:ind w:leftChars="400" w:left="800"/>
    </w:pPr>
  </w:style>
  <w:style w:type="character" w:customStyle="1" w:styleId="3Char">
    <w:name w:val="제목 3 Char"/>
    <w:basedOn w:val="a1"/>
    <w:link w:val="3"/>
    <w:rsid w:val="00B76261"/>
    <w:rPr>
      <w:rFonts w:ascii="Arial" w:hAnsi="Arial"/>
      <w:i/>
      <w:lang w:eastAsia="en-US"/>
    </w:rPr>
  </w:style>
  <w:style w:type="paragraph" w:styleId="HTML">
    <w:name w:val="HTML Preformatted"/>
    <w:basedOn w:val="a0"/>
    <w:link w:val="HTMLChar"/>
    <w:uiPriority w:val="99"/>
    <w:unhideWhenUsed/>
    <w:rsid w:val="00B5166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1"/>
    <w:link w:val="HTML"/>
    <w:uiPriority w:val="99"/>
    <w:rsid w:val="00B51661"/>
    <w:rPr>
      <w:rFonts w:ascii="굴림체" w:eastAsia="굴림체" w:hAnsi="굴림체" w:cs="굴림체"/>
      <w:sz w:val="24"/>
      <w:szCs w:val="24"/>
    </w:rPr>
  </w:style>
  <w:style w:type="paragraph" w:styleId="af8">
    <w:name w:val="Revision"/>
    <w:hidden/>
    <w:uiPriority w:val="99"/>
    <w:semiHidden/>
    <w:rsid w:val="00362479"/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33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5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4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tiff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01.%20&#49548;&#54532;&#53944;&#50920;&#50612;&#53356;&#47000;&#54532;&#53944;\&#50577;&#49885;\rup_wd_tmpl\&#49548;&#54532;&#53944;&#50920;&#50612;%20&#50836;&#44396;%20&#47749;&#49464;&#49436;.do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37F37F-8ADD-504A-AB8E-5EC79F9E19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C:\01. 소프트웨어크래프트\양식\rup_wd_tmpl\소프트웨어 요구 명세서.dot</Template>
  <TotalTime>141</TotalTime>
  <Pages>104</Pages>
  <Words>52229</Words>
  <Characters>297709</Characters>
  <Application>Microsoft Office Word</Application>
  <DocSecurity>0</DocSecurity>
  <Lines>2480</Lines>
  <Paragraphs>698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소프트웨어 요구 명세서</vt:lpstr>
    </vt:vector>
  </TitlesOfParts>
  <Company>&lt;Company Name&gt;</Company>
  <LinksUpToDate>false</LinksUpToDate>
  <CharactersWithSpaces>349240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소프트웨어 요구 명세서</dc:title>
  <dc:subject>차기프로젝트</dc:subject>
  <dc:creator>김정아</dc:creator>
  <cp:keywords>시스템명</cp:keywords>
  <cp:lastModifiedBy>Dong Jin Lim</cp:lastModifiedBy>
  <cp:revision>29</cp:revision>
  <cp:lastPrinted>2006-03-03T07:52:00Z</cp:lastPrinted>
  <dcterms:created xsi:type="dcterms:W3CDTF">2019-05-14T14:59:00Z</dcterms:created>
  <dcterms:modified xsi:type="dcterms:W3CDTF">2019-06-04T08:46:00Z</dcterms:modified>
</cp:coreProperties>
</file>